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6469DF49"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130</w:t>
      </w:r>
      <w:r w:rsidR="00294715">
        <w:rPr>
          <w:lang w:val="de-CH"/>
        </w:rPr>
        <w:t>5</w:t>
      </w:r>
      <w:r w:rsidR="008E5C7B">
        <w:rPr>
          <w:lang w:val="de-CH"/>
        </w:rPr>
        <w:t xml:space="preserve">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697F58F1"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Pr="00363940">
              <w:rPr>
                <w:b/>
                <w:lang w:val="de-CH"/>
              </w:rPr>
              <w:t>Gruppenarbeit</w:t>
            </w:r>
          </w:p>
        </w:tc>
      </w:tr>
      <w:tr w:rsidR="00A95AC9" w:rsidRPr="00187D5A"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02DD077F" w:rsidR="003C6C9C" w:rsidRPr="00363940" w:rsidRDefault="003C6C9C" w:rsidP="003C6C9C">
            <w:pPr>
              <w:rPr>
                <w:lang w:val="de-CH"/>
              </w:rPr>
            </w:pPr>
            <w:r>
              <w:rPr>
                <w:lang w:val="de-CH"/>
              </w:rPr>
              <w:t xml:space="preserve">Gruppenarbeit </w:t>
            </w:r>
            <w:r w:rsidR="0030744F">
              <w:rPr>
                <w:lang w:val="de-CH"/>
              </w:rPr>
              <w:t xml:space="preserve">mit </w:t>
            </w:r>
            <w:r w:rsidR="0005106C">
              <w:rPr>
                <w:lang w:val="de-CH"/>
              </w:rPr>
              <w:t>1</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47B29D66" w14:textId="603B5CD4" w:rsidR="0085036F" w:rsidRPr="0085036F" w:rsidRDefault="00BE7A59" w:rsidP="0085036F">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06871945" w:rsidR="00C77F65" w:rsidRDefault="008E5C7B" w:rsidP="008E5C7B">
      <w:pPr>
        <w:rPr>
          <w:lang w:val="de-CH"/>
        </w:rPr>
      </w:pPr>
      <w:r w:rsidRPr="008E5C7B">
        <w:rPr>
          <w:lang w:val="de-CH"/>
        </w:rPr>
        <w:t>3</w:t>
      </w:r>
      <w:r w:rsidR="00294715">
        <w:rPr>
          <w:lang w:val="de-CH"/>
        </w:rPr>
        <w:t>47 Dienst mit Containern anwenden</w:t>
      </w:r>
    </w:p>
    <w:p w14:paraId="07E12E9B" w14:textId="42805035" w:rsidR="00294715" w:rsidRDefault="00294715" w:rsidP="008E5C7B">
      <w:pPr>
        <w:rPr>
          <w:lang w:val="de-CH"/>
        </w:rPr>
      </w:pPr>
      <w:r w:rsidRPr="00294715">
        <w:rPr>
          <w:lang w:val="de-CH"/>
        </w:rPr>
        <w:t>426 Software mit agilen Methoden entwickeln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64CFE60" w:rsidR="009C6F68" w:rsidRDefault="009C6F68" w:rsidP="00E766A9">
      <w:pPr>
        <w:rPr>
          <w:lang w:val="de-CH"/>
        </w:rPr>
      </w:pPr>
      <w:r>
        <w:rPr>
          <w:lang w:val="de-CH"/>
        </w:rPr>
        <w:t>Hinweis: Es ist nicht erlaubt, Aufgaben für das Qualifikationsverfahren (LB, LBV, …)</w:t>
      </w:r>
      <w:r w:rsidR="0085036F">
        <w:rPr>
          <w:lang w:val="de-CH"/>
        </w:rPr>
        <w:t xml:space="preserve"> </w:t>
      </w:r>
      <w:r>
        <w:rPr>
          <w:lang w:val="de-CH"/>
        </w:rPr>
        <w:t>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7C30E16" w:rsidR="0038718D" w:rsidRPr="00363940" w:rsidRDefault="0038718D" w:rsidP="00E766A9">
      <w:pPr>
        <w:rPr>
          <w:lang w:val="de-CH"/>
        </w:rPr>
      </w:pPr>
      <w:r>
        <w:rPr>
          <w:lang w:val="de-CH"/>
        </w:rPr>
        <w:t xml:space="preserve">Hinweis: Dimensionieren Sie Ihr Projekt so, dass Sie in der gegebenen </w:t>
      </w:r>
      <w:r w:rsidR="00294715">
        <w:rPr>
          <w:lang w:val="de-CH"/>
        </w:rPr>
        <w:t>Z</w:t>
      </w:r>
      <w:r>
        <w:rPr>
          <w:lang w:val="de-CH"/>
        </w:rPr>
        <w:t xml:space="preserve">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1F3E7930" w14:textId="77777777" w:rsidR="00ED74B5" w:rsidRPr="00363940" w:rsidRDefault="00ED74B5" w:rsidP="00ED74B5">
      <w:pPr>
        <w:pStyle w:val="berschrift2"/>
        <w:rPr>
          <w:lang w:val="de-CH"/>
        </w:rPr>
      </w:pPr>
      <w:r w:rsidRPr="00363940">
        <w:rPr>
          <w:lang w:val="de-CH"/>
        </w:rPr>
        <w:t>Aufgaben</w:t>
      </w:r>
    </w:p>
    <w:p w14:paraId="3ABBDB1D" w14:textId="77777777" w:rsidR="00ED74B5" w:rsidRDefault="00ED74B5" w:rsidP="00ED74B5">
      <w:pPr>
        <w:pStyle w:val="berschrift3"/>
        <w:rPr>
          <w:lang w:val="de-CH"/>
        </w:rPr>
      </w:pPr>
      <w:r w:rsidRPr="00363940">
        <w:rPr>
          <w:lang w:val="de-CH"/>
        </w:rPr>
        <w:t>1) Informieren</w:t>
      </w:r>
    </w:p>
    <w:p w14:paraId="53D1B59C" w14:textId="1CFF9F3C" w:rsidR="00ED74B5" w:rsidRPr="00183160" w:rsidRDefault="00ED74B5" w:rsidP="00ED74B5">
      <w:pPr>
        <w:rPr>
          <w:color w:val="FF0000"/>
          <w:lang w:val="de-CH"/>
        </w:rPr>
      </w:pPr>
      <w:r w:rsidRPr="006E159B">
        <w:rPr>
          <w:lang w:val="de-CH"/>
        </w:rPr>
        <w:t xml:space="preserve">a) Schliessen Sie sich in Gruppen zusammen, die mindestens aus </w:t>
      </w:r>
      <w:r>
        <w:rPr>
          <w:lang w:val="de-CH"/>
        </w:rPr>
        <w:t>einer</w:t>
      </w:r>
      <w:r w:rsidRPr="006E159B">
        <w:rPr>
          <w:lang w:val="de-CH"/>
        </w:rPr>
        <w:t xml:space="preserve">, maximal aus </w:t>
      </w:r>
      <w:r>
        <w:rPr>
          <w:lang w:val="de-CH"/>
        </w:rPr>
        <w:t>drei</w:t>
      </w:r>
      <w:r w:rsidRPr="006E159B">
        <w:rPr>
          <w:lang w:val="de-CH"/>
        </w:rPr>
        <w:t xml:space="preserve"> Personen bestehen.</w:t>
      </w:r>
    </w:p>
    <w:p w14:paraId="2F3105DA" w14:textId="77777777" w:rsidR="00ED74B5" w:rsidRPr="006E159B" w:rsidRDefault="00ED74B5" w:rsidP="00ED74B5">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06BA506B" w14:textId="77777777" w:rsidR="00ED74B5" w:rsidRPr="006E159B" w:rsidRDefault="00ED74B5" w:rsidP="00ED74B5">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«nice-to-have»-Anforderungen fest, die bei genügend Zeit realisiert werden können.</w:t>
      </w:r>
    </w:p>
    <w:p w14:paraId="34ABD2A4" w14:textId="2EDDD582" w:rsidR="00ED74B5" w:rsidRDefault="00ED74B5" w:rsidP="00ED74B5">
      <w:pPr>
        <w:rPr>
          <w:lang w:val="de-CH"/>
        </w:rPr>
      </w:pPr>
      <w:r w:rsidRPr="006E159B">
        <w:rPr>
          <w:lang w:val="de-CH"/>
        </w:rPr>
        <w:t>d) Legen Sie fest, wo und wie Sie in der Gruppe Arbeitsergebnisse speichern und austauschen möchten.</w:t>
      </w:r>
    </w:p>
    <w:p w14:paraId="492469CA" w14:textId="77777777" w:rsidR="00183160" w:rsidRDefault="00183160" w:rsidP="00ED74B5">
      <w:pPr>
        <w:rPr>
          <w:lang w:val="de-CH"/>
        </w:rPr>
      </w:pPr>
    </w:p>
    <w:p w14:paraId="07EABF92" w14:textId="29C38AA0" w:rsidR="00183160" w:rsidRPr="00183160" w:rsidRDefault="00183160" w:rsidP="00ED74B5">
      <w:pPr>
        <w:rPr>
          <w:color w:val="FF0000"/>
          <w:lang w:val="de-CH"/>
        </w:rPr>
      </w:pPr>
      <w:r w:rsidRPr="00183160">
        <w:rPr>
          <w:color w:val="FF0000"/>
          <w:lang w:val="de-CH"/>
        </w:rPr>
        <w:t>Einzelarbeit</w:t>
      </w:r>
      <w:r>
        <w:rPr>
          <w:color w:val="FF0000"/>
          <w:lang w:val="de-CH"/>
        </w:rPr>
        <w:t xml:space="preserve"> (Autor: Valentino Belluscio)</w:t>
      </w:r>
    </w:p>
    <w:p w14:paraId="3EBCB924" w14:textId="77777777" w:rsidR="00ED74B5" w:rsidRDefault="00ED74B5" w:rsidP="00ED74B5">
      <w:pPr>
        <w:rPr>
          <w:lang w:val="de-CH"/>
        </w:rPr>
      </w:pPr>
    </w:p>
    <w:p w14:paraId="4393125F" w14:textId="3D1CDA21" w:rsidR="00ED74B5" w:rsidRPr="00187D5A" w:rsidRDefault="005A686C" w:rsidP="00ED74B5">
      <w:pPr>
        <w:rPr>
          <w:lang w:val="de-CH"/>
        </w:rPr>
      </w:pPr>
      <w:hyperlink r:id="rId8" w:history="1">
        <w:r w:rsidR="001B2B4E" w:rsidRPr="00187D5A">
          <w:rPr>
            <w:rStyle w:val="Hyperlink"/>
            <w:lang w:val="de-CH"/>
          </w:rPr>
          <w:t>https://github.com/DonFerrari/MinecraftServer</w:t>
        </w:r>
      </w:hyperlink>
    </w:p>
    <w:p w14:paraId="2CCAE8EF" w14:textId="77777777" w:rsidR="005D4350" w:rsidRPr="00187D5A" w:rsidRDefault="005D4350" w:rsidP="00ED74B5">
      <w:pPr>
        <w:rPr>
          <w:lang w:val="de-CH"/>
        </w:rPr>
      </w:pPr>
    </w:p>
    <w:p w14:paraId="7C349D5A" w14:textId="77777777" w:rsidR="00ED74B5" w:rsidRDefault="00ED74B5" w:rsidP="00ED74B5">
      <w:pPr>
        <w:rPr>
          <w:lang w:val="de-CH"/>
        </w:rPr>
      </w:pPr>
      <w:r w:rsidRPr="006E159B">
        <w:rPr>
          <w:lang w:val="de-CH"/>
        </w:rPr>
        <w:t>e) Erarbeiten Sie sich noch fehlende Grundlagen für das Projekt.</w:t>
      </w:r>
    </w:p>
    <w:p w14:paraId="0985738B" w14:textId="77777777" w:rsidR="00ED74B5" w:rsidRDefault="00ED74B5" w:rsidP="00ED74B5">
      <w:pPr>
        <w:rPr>
          <w:lang w:val="de-CH"/>
        </w:rPr>
      </w:pPr>
    </w:p>
    <w:p w14:paraId="5FAE5A0F" w14:textId="77777777" w:rsidR="00ED74B5" w:rsidRDefault="00ED74B5" w:rsidP="00ED74B5">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ED74B5" w14:paraId="68057998" w14:textId="77777777" w:rsidTr="00A31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3EC1E4FD" w14:textId="77777777" w:rsidR="00ED74B5" w:rsidRDefault="00ED74B5" w:rsidP="00A3197C">
            <w:pPr>
              <w:rPr>
                <w:lang w:val="de-CH"/>
              </w:rPr>
            </w:pPr>
            <w:bookmarkStart w:id="1" w:name="_Hlk127350202"/>
            <w:r>
              <w:rPr>
                <w:lang w:val="de-CH"/>
              </w:rPr>
              <w:t>Nr.</w:t>
            </w:r>
          </w:p>
        </w:tc>
        <w:tc>
          <w:tcPr>
            <w:tcW w:w="3108" w:type="dxa"/>
            <w:hideMark/>
          </w:tcPr>
          <w:p w14:paraId="2F7A9B32"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0DA0AC7A"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pPr>
            <w:r>
              <w:t>Minimal oder nice to have</w:t>
            </w:r>
          </w:p>
        </w:tc>
      </w:tr>
      <w:tr w:rsidR="00ED74B5" w14:paraId="5E926119"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169BAE" w14:textId="77777777" w:rsidR="00ED74B5" w:rsidRDefault="00ED74B5" w:rsidP="00A3197C">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5F256C" w14:textId="3317BC4B" w:rsidR="00ED74B5" w:rsidRDefault="00ED74B5"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w:t>
            </w:r>
            <w:r w:rsidR="00DD6302">
              <w:rPr>
                <w:lang w:val="de-CH"/>
              </w:rPr>
              <w:t>ein Minecraft Server starten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2B7774" w14:textId="77777777" w:rsidR="00ED74B5" w:rsidRDefault="00ED74B5"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ED74B5" w14:paraId="74DB232E"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A1EB1" w14:textId="4D114E2F" w:rsidR="00ED74B5" w:rsidRDefault="00B82402" w:rsidP="00A3197C">
            <w:pPr>
              <w:rPr>
                <w:lang w:val="de-CH"/>
              </w:rPr>
            </w:pPr>
            <w:r>
              <w:rPr>
                <w:lang w:val="de-CH"/>
              </w:rP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8869A8" w14:textId="6672B27E" w:rsidR="00ED74B5" w:rsidRDefault="007321DB"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User kann </w:t>
            </w:r>
            <w:r w:rsidR="00FB459B">
              <w:rPr>
                <w:lang w:val="de-CH"/>
              </w:rPr>
              <w:t>mit anderen Minecraft spielen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4A2786" w14:textId="5193FF3D" w:rsidR="00ED74B5" w:rsidRDefault="00F1670F"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nice to have</w:t>
            </w:r>
          </w:p>
        </w:tc>
      </w:tr>
      <w:tr w:rsidR="00ED74B5" w14:paraId="5EEB97C5"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E1A44F" w14:textId="5E65AC16" w:rsidR="00ED74B5" w:rsidRDefault="00B82402" w:rsidP="00A3197C">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692346" w14:textId="39A89D28" w:rsidR="00ED74B5" w:rsidRDefault="000D2FDB"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eine VM starten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7AED3A" w14:textId="77B4E970" w:rsidR="00ED74B5" w:rsidRDefault="000C0215"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ED74B5" w14:paraId="057F9526"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F2A4845" w14:textId="59D37D78" w:rsidR="00ED74B5" w:rsidRDefault="00B82402" w:rsidP="00A3197C">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234187" w14:textId="5B806A86" w:rsidR="00ED74B5" w:rsidRDefault="000D2FDB"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User kann verschiedene Einstellungen konfigurieren </w:t>
            </w:r>
            <w:r w:rsidR="001C1EDD">
              <w:rPr>
                <w:lang w:val="de-CH"/>
              </w:rPr>
              <w:t>in den Dateien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95B64E" w14:textId="77777777" w:rsidR="00ED74B5" w:rsidRDefault="00ED74B5"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bookmarkEnd w:id="1"/>
    </w:tbl>
    <w:p w14:paraId="76A30A9B" w14:textId="77777777" w:rsidR="000D2FDB" w:rsidRDefault="000D2FDB" w:rsidP="00ED74B5">
      <w:pPr>
        <w:pStyle w:val="berschrift3"/>
        <w:rPr>
          <w:lang w:val="de-CH"/>
        </w:rPr>
      </w:pPr>
    </w:p>
    <w:p w14:paraId="1313870A" w14:textId="42093780" w:rsidR="00ED74B5" w:rsidRPr="00363940" w:rsidRDefault="00ED74B5" w:rsidP="00ED74B5">
      <w:pPr>
        <w:pStyle w:val="berschrift3"/>
        <w:rPr>
          <w:lang w:val="de-CH"/>
        </w:rPr>
      </w:pPr>
      <w:r w:rsidRPr="00363940">
        <w:rPr>
          <w:lang w:val="de-CH"/>
        </w:rPr>
        <w:t>2) Planen</w:t>
      </w:r>
      <w:bookmarkStart w:id="2" w:name="_Hlk16941731"/>
    </w:p>
    <w:p w14:paraId="6F304633" w14:textId="77777777" w:rsidR="00ED74B5" w:rsidRPr="006E159B" w:rsidRDefault="00ED74B5" w:rsidP="00ED74B5">
      <w:pPr>
        <w:rPr>
          <w:lang w:val="de-CH"/>
        </w:rPr>
      </w:pPr>
      <w:r w:rsidRPr="006E159B">
        <w:rPr>
          <w:lang w:val="de-CH"/>
        </w:rPr>
        <w:t>a) Teilen Sie das Projekt in klare, einzelne Aufgaben auf («Arbeitspakete»).</w:t>
      </w:r>
    </w:p>
    <w:p w14:paraId="2A01FBE1" w14:textId="77777777" w:rsidR="00ED74B5" w:rsidRPr="006E159B" w:rsidRDefault="00ED74B5" w:rsidP="00ED74B5">
      <w:pPr>
        <w:rPr>
          <w:lang w:val="de-CH"/>
        </w:rPr>
      </w:pPr>
      <w:r w:rsidRPr="006E159B">
        <w:rPr>
          <w:lang w:val="de-CH"/>
        </w:rPr>
        <w:t>b) Verteilen Sie diese Arbeiten an die Gruppenmitglieder und setzen Sie für jede Arbeit ein Abschlussdatum fest, dass mit dem Plan Ihrer Klasse übereinstimmt.</w:t>
      </w:r>
    </w:p>
    <w:p w14:paraId="699BF730" w14:textId="62E8EEC8" w:rsidR="00ED74B5" w:rsidRDefault="00ED74B5" w:rsidP="00ED74B5">
      <w:pPr>
        <w:rPr>
          <w:lang w:val="de-CH"/>
        </w:rPr>
      </w:pPr>
      <w:r w:rsidRPr="006E159B">
        <w:rPr>
          <w:lang w:val="de-CH"/>
        </w:rPr>
        <w:t>c) Erstellen Sie eine ToDo-Liste mit verantwortlicher Person, Arbeitspaket und Abschlussdatum für das ganze Projekt.</w:t>
      </w:r>
    </w:p>
    <w:p w14:paraId="1F66DF3B" w14:textId="77777777" w:rsidR="00ED74B5" w:rsidRDefault="00ED74B5" w:rsidP="00ED74B5">
      <w:pPr>
        <w:rPr>
          <w:lang w:val="de-CH"/>
        </w:rPr>
      </w:pPr>
    </w:p>
    <w:p w14:paraId="488E9866" w14:textId="77777777" w:rsidR="00ED74B5" w:rsidRPr="006E159B" w:rsidRDefault="00ED74B5" w:rsidP="00ED74B5">
      <w:pPr>
        <w:rPr>
          <w:lang w:val="de-CH"/>
        </w:rPr>
      </w:pPr>
    </w:p>
    <w:p w14:paraId="21796337" w14:textId="77777777" w:rsidR="00ED74B5" w:rsidRDefault="00ED74B5" w:rsidP="00ED74B5">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ED74B5" w14:paraId="6ED7089C" w14:textId="77777777" w:rsidTr="00A31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48DFE682" w14:textId="77777777" w:rsidR="00ED74B5" w:rsidRDefault="00ED74B5" w:rsidP="00A3197C">
            <w:pPr>
              <w:rPr>
                <w:lang w:val="de-CH"/>
              </w:rPr>
            </w:pPr>
            <w:r>
              <w:rPr>
                <w:lang w:val="de-CH"/>
              </w:rPr>
              <w:t>Arbeitspaket</w:t>
            </w:r>
          </w:p>
        </w:tc>
        <w:tc>
          <w:tcPr>
            <w:tcW w:w="3108" w:type="dxa"/>
            <w:hideMark/>
          </w:tcPr>
          <w:p w14:paraId="509AE58A"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hideMark/>
          </w:tcPr>
          <w:p w14:paraId="6164B094"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CD061D" w14:paraId="333933E5"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7249A0" w14:textId="60018FC2" w:rsidR="00CD061D" w:rsidRDefault="00CD061D" w:rsidP="00CD061D">
            <w:pPr>
              <w:rPr>
                <w:lang w:val="de-CH"/>
              </w:rPr>
            </w:pPr>
            <w:r>
              <w:rPr>
                <w:lang w:val="de-CH"/>
              </w:rPr>
              <w:t>Im HP ILO den HP-Server starten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7F49D5" w14:textId="3061A33C" w:rsidR="00CD061D" w:rsidRDefault="005A686C"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03</w:t>
            </w:r>
            <w:r w:rsidR="00CD061D">
              <w:rPr>
                <w:lang w:val="de-CH"/>
              </w:rPr>
              <w:t>.</w:t>
            </w:r>
            <w:r w:rsidR="00187D5A">
              <w:rPr>
                <w:lang w:val="de-CH"/>
              </w:rPr>
              <w:t>0</w:t>
            </w:r>
            <w:r w:rsidR="00765F85">
              <w:rPr>
                <w:lang w:val="de-CH"/>
              </w:rPr>
              <w:t>5</w:t>
            </w:r>
            <w:r w:rsidR="00CD061D">
              <w:rPr>
                <w:lang w:val="de-CH"/>
              </w:rPr>
              <w:t>.20</w:t>
            </w:r>
            <w:r w:rsidR="00765F85">
              <w:rPr>
                <w:lang w:val="de-CH"/>
              </w:rPr>
              <w:t>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402787" w14:textId="21E0C540" w:rsidR="00CD061D" w:rsidRDefault="00CD061D"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D061D" w14:paraId="737EC92A"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88A777" w14:textId="0192E00D" w:rsidR="00CD061D" w:rsidRDefault="00CD061D" w:rsidP="00CD061D">
            <w:pPr>
              <w:rPr>
                <w:lang w:val="de-CH"/>
              </w:rPr>
            </w:pPr>
            <w:r>
              <w:rPr>
                <w:lang w:val="de-CH"/>
              </w:rPr>
              <w:t>Mit ESXi eine Ubuntu VM erstellen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D60CF" w14:textId="2BB9F1F4" w:rsidR="00CD061D" w:rsidRDefault="005A686C"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03</w:t>
            </w:r>
            <w:r w:rsidR="00CD061D" w:rsidRPr="009321F5">
              <w:rPr>
                <w:lang w:val="de-CH"/>
              </w:rPr>
              <w:t>.</w:t>
            </w:r>
            <w:r w:rsidR="00CD061D">
              <w:rPr>
                <w:lang w:val="de-CH"/>
              </w:rPr>
              <w:t>0</w:t>
            </w:r>
            <w:r w:rsidR="00765F85">
              <w:rPr>
                <w:lang w:val="de-CH"/>
              </w:rPr>
              <w:t>5</w:t>
            </w:r>
            <w:r w:rsidR="00CD061D"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C7EA92" w14:textId="312AE656" w:rsidR="00CD061D" w:rsidRDefault="00CD061D"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Valentino Belluscio</w:t>
            </w:r>
          </w:p>
        </w:tc>
      </w:tr>
      <w:tr w:rsidR="00CD061D" w14:paraId="2901D5B0" w14:textId="77777777" w:rsidTr="00A3197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F84033" w14:textId="00C57240" w:rsidR="00CD061D" w:rsidRDefault="00CD061D" w:rsidP="00CD061D">
            <w:pPr>
              <w:rPr>
                <w:lang w:val="de-CH"/>
              </w:rPr>
            </w:pPr>
            <w:r>
              <w:rPr>
                <w:lang w:val="de-CH"/>
              </w:rPr>
              <w:t>Java herunterladen (jdk-17)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C3CCC2" w14:textId="7F3C54C3" w:rsidR="00CD061D" w:rsidRDefault="00913875"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1</w:t>
            </w:r>
            <w:r w:rsidR="005A686C">
              <w:rPr>
                <w:lang w:val="de-CH"/>
              </w:rPr>
              <w:t>0</w:t>
            </w:r>
            <w:r w:rsidR="00CD061D">
              <w:rPr>
                <w:lang w:val="de-CH"/>
              </w:rPr>
              <w:t>.0</w:t>
            </w:r>
            <w:r w:rsidR="00765F85">
              <w:rPr>
                <w:lang w:val="de-CH"/>
              </w:rPr>
              <w:t>5</w:t>
            </w:r>
            <w:r w:rsidR="00CD061D">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92D4FD" w14:textId="456220B5" w:rsidR="00CD061D" w:rsidRDefault="00CD061D"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D061D" w:rsidRPr="00D41A8C" w14:paraId="7E4F6D48"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6F8A71" w14:textId="20F5D771" w:rsidR="00CD061D" w:rsidRPr="00D41A8C" w:rsidRDefault="00CD061D" w:rsidP="00CD061D">
            <w:pPr>
              <w:rPr>
                <w:lang w:val="de-CH"/>
              </w:rPr>
            </w:pPr>
            <w:r>
              <w:rPr>
                <w:lang w:val="de-CH"/>
              </w:rPr>
              <w:t>Minecraft Server erstellen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1EF228" w14:textId="11FB28BF" w:rsidR="00CD061D" w:rsidRPr="00D41A8C" w:rsidRDefault="005A686C"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CD061D" w:rsidRPr="009321F5">
              <w:rPr>
                <w:lang w:val="de-CH"/>
              </w:rPr>
              <w:t>.</w:t>
            </w:r>
            <w:r w:rsidR="00CD061D">
              <w:rPr>
                <w:lang w:val="de-CH"/>
              </w:rPr>
              <w:t>0</w:t>
            </w:r>
            <w:r w:rsidR="00877EC3">
              <w:rPr>
                <w:lang w:val="de-CH"/>
              </w:rPr>
              <w:t>5</w:t>
            </w:r>
            <w:r w:rsidR="00CD061D"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3CD1F4" w14:textId="74728109" w:rsidR="00CD061D" w:rsidRPr="00D41A8C" w:rsidRDefault="00CD061D"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Valentino Belluscio</w:t>
            </w:r>
          </w:p>
        </w:tc>
      </w:tr>
      <w:tr w:rsidR="00CD061D" w:rsidRPr="00D41A8C" w14:paraId="5DE111CA"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2055DF" w14:textId="5FA4BCB1" w:rsidR="00CD061D" w:rsidRDefault="00CD061D" w:rsidP="00CD061D">
            <w:pPr>
              <w:rPr>
                <w:lang w:val="de-CH"/>
              </w:rPr>
            </w:pPr>
            <w:r>
              <w:rPr>
                <w:lang w:val="de-CH"/>
              </w:rPr>
              <w:t>Minecraft Server konfigurieren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8B2973" w14:textId="2CA788DA" w:rsidR="00CD061D" w:rsidRPr="009321F5" w:rsidRDefault="00913875"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17</w:t>
            </w:r>
            <w:r w:rsidR="00CD061D">
              <w:rPr>
                <w:lang w:val="de-CH"/>
              </w:rPr>
              <w:t>.</w:t>
            </w:r>
            <w:r w:rsidR="00877EC3">
              <w:rPr>
                <w:lang w:val="de-CH"/>
              </w:rPr>
              <w:t>05</w:t>
            </w:r>
            <w:r w:rsidR="00CD061D">
              <w:rPr>
                <w:lang w:val="de-CH"/>
              </w:rPr>
              <w:t>.202</w:t>
            </w:r>
            <w:r w:rsidR="00877EC3">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C1E7A9" w14:textId="545D1C18" w:rsidR="00CD061D" w:rsidRDefault="00CD061D"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D061D" w:rsidRPr="00D41A8C" w14:paraId="6150E219"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745298" w14:textId="640583E6" w:rsidR="00CD061D" w:rsidRPr="00D41A8C" w:rsidRDefault="00CD061D" w:rsidP="00CD061D">
            <w:pPr>
              <w:rPr>
                <w:lang w:val="de-CH"/>
              </w:rPr>
            </w:pPr>
            <w:r>
              <w:rPr>
                <w:lang w:val="de-CH"/>
              </w:rPr>
              <w:t>Minecraft Server beitreten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914D62" w14:textId="36786F18" w:rsidR="00CD061D" w:rsidRPr="00D41A8C" w:rsidRDefault="00913875"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17</w:t>
            </w:r>
            <w:r w:rsidR="00CD061D" w:rsidRPr="009321F5">
              <w:rPr>
                <w:lang w:val="de-CH"/>
              </w:rPr>
              <w:t>.</w:t>
            </w:r>
            <w:r w:rsidR="00CD061D">
              <w:rPr>
                <w:lang w:val="de-CH"/>
              </w:rPr>
              <w:t>0</w:t>
            </w:r>
            <w:r w:rsidR="00877EC3">
              <w:rPr>
                <w:lang w:val="de-CH"/>
              </w:rPr>
              <w:t>5</w:t>
            </w:r>
            <w:r w:rsidR="00CD061D"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52A356" w14:textId="61F2C08A" w:rsidR="00CD061D" w:rsidRDefault="00CD061D"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Valentino Belluscio</w:t>
            </w:r>
          </w:p>
        </w:tc>
      </w:tr>
      <w:tr w:rsidR="00CD061D" w:rsidRPr="00D41A8C" w14:paraId="73F8FE27"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FEBA56" w14:textId="1C8980D4" w:rsidR="00CD061D" w:rsidRDefault="00CD061D" w:rsidP="00CD061D">
            <w:pPr>
              <w:rPr>
                <w:lang w:val="de-CH"/>
              </w:rPr>
            </w:pPr>
            <w:r>
              <w:rPr>
                <w:lang w:val="de-CH"/>
              </w:rPr>
              <w:t>Port öffnen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3F6C9B" w14:textId="3BC8089F" w:rsidR="00CD061D" w:rsidRPr="009321F5" w:rsidRDefault="00913875"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24</w:t>
            </w:r>
            <w:r w:rsidR="00CD061D">
              <w:rPr>
                <w:lang w:val="de-CH"/>
              </w:rPr>
              <w:t>.</w:t>
            </w:r>
            <w:r w:rsidR="00877EC3">
              <w:rPr>
                <w:lang w:val="de-CH"/>
              </w:rPr>
              <w:t>06.</w:t>
            </w:r>
            <w:r w:rsidR="00CD061D">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36376D" w14:textId="003840A1" w:rsidR="00CD061D" w:rsidRDefault="00CD061D" w:rsidP="00CD061D">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r>
      <w:tr w:rsidR="00CD061D" w:rsidRPr="00CD061D" w14:paraId="35C83AF3"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23B08CB" w14:textId="2E5AAE85" w:rsidR="00CD061D" w:rsidRDefault="00CD061D" w:rsidP="00CD061D">
            <w:pPr>
              <w:rPr>
                <w:lang w:val="de-CH"/>
              </w:rPr>
            </w:pPr>
            <w:r>
              <w:rPr>
                <w:lang w:val="de-CH"/>
              </w:rPr>
              <w:t>Von einem anderen Netzwerk den Server beitreten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CD1982" w14:textId="13E28850" w:rsidR="00CD061D" w:rsidRPr="009321F5" w:rsidRDefault="00913875" w:rsidP="00CD061D">
            <w:pPr>
              <w:cnfStyle w:val="000000000000" w:firstRow="0" w:lastRow="0" w:firstColumn="0" w:lastColumn="0" w:oddVBand="0" w:evenVBand="0" w:oddHBand="0" w:evenHBand="0" w:firstRowFirstColumn="0" w:firstRowLastColumn="0" w:lastRowFirstColumn="0" w:lastRowLastColumn="0"/>
              <w:rPr>
                <w:lang w:val="de-CH"/>
              </w:rPr>
            </w:pPr>
            <w:r>
              <w:rPr>
                <w:lang w:val="de-CH"/>
              </w:rPr>
              <w:t>24</w:t>
            </w:r>
            <w:r w:rsidR="00CD061D">
              <w:rPr>
                <w:lang w:val="de-CH"/>
              </w:rPr>
              <w:t>.0</w:t>
            </w:r>
            <w:r w:rsidR="00877EC3">
              <w:rPr>
                <w:lang w:val="de-CH"/>
              </w:rPr>
              <w:t>6</w:t>
            </w:r>
            <w:r w:rsidR="00CD061D">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5847D2" w14:textId="464DA7C4" w:rsidR="00CD061D" w:rsidRPr="00CD061D" w:rsidRDefault="00CD061D" w:rsidP="00CD061D">
            <w:pPr>
              <w:cnfStyle w:val="000000000000" w:firstRow="0" w:lastRow="0" w:firstColumn="0" w:lastColumn="0" w:oddVBand="0" w:evenVBand="0" w:oddHBand="0" w:evenHBand="0" w:firstRowFirstColumn="0" w:firstRowLastColumn="0" w:lastRowFirstColumn="0" w:lastRowLastColumn="0"/>
              <w:rPr>
                <w:lang w:val="de-CH"/>
              </w:rPr>
            </w:pPr>
            <w:r w:rsidRPr="00CD061D">
              <w:rPr>
                <w:lang w:val="de-CH"/>
              </w:rPr>
              <w:t>Valentino</w:t>
            </w:r>
            <w:r>
              <w:rPr>
                <w:lang w:val="de-CH"/>
              </w:rPr>
              <w:t xml:space="preserve"> Belluscio</w:t>
            </w:r>
            <w:r w:rsidRPr="00CD061D">
              <w:rPr>
                <w:lang w:val="de-CH"/>
              </w:rPr>
              <w:t xml:space="preserve"> (Randon Studer war hier</w:t>
            </w:r>
            <w:r>
              <w:rPr>
                <w:lang w:val="de-CH"/>
              </w:rPr>
              <w:t xml:space="preserve"> meine Testperson)</w:t>
            </w:r>
          </w:p>
        </w:tc>
      </w:tr>
    </w:tbl>
    <w:p w14:paraId="0C963798" w14:textId="77777777" w:rsidR="00ED74B5" w:rsidRPr="00CD061D" w:rsidRDefault="00ED74B5" w:rsidP="00ED74B5">
      <w:pPr>
        <w:rPr>
          <w:lang w:val="de-CH"/>
        </w:rPr>
      </w:pPr>
    </w:p>
    <w:p w14:paraId="79DF77DD" w14:textId="77777777" w:rsidR="00ED74B5" w:rsidRPr="00CD061D" w:rsidRDefault="00ED74B5" w:rsidP="00ED74B5">
      <w:pPr>
        <w:rPr>
          <w:lang w:val="de-CH"/>
        </w:rPr>
      </w:pPr>
    </w:p>
    <w:bookmarkEnd w:id="2"/>
    <w:p w14:paraId="0D065B97" w14:textId="77777777" w:rsidR="00ED74B5" w:rsidRPr="00363940" w:rsidRDefault="00ED74B5" w:rsidP="00ED74B5">
      <w:pPr>
        <w:pStyle w:val="berschrift3"/>
        <w:rPr>
          <w:lang w:val="de-CH"/>
        </w:rPr>
      </w:pPr>
      <w:r w:rsidRPr="00363940">
        <w:rPr>
          <w:lang w:val="de-CH"/>
        </w:rPr>
        <w:t>3) Entscheiden</w:t>
      </w:r>
    </w:p>
    <w:p w14:paraId="47F45E89" w14:textId="77777777" w:rsidR="00ED74B5" w:rsidRDefault="00ED74B5" w:rsidP="00ED74B5">
      <w:pPr>
        <w:rPr>
          <w:lang w:val="de-CH"/>
        </w:rPr>
      </w:pPr>
      <w:r w:rsidRPr="006E159B">
        <w:rPr>
          <w:lang w:val="de-CH"/>
        </w:rPr>
        <w:t>Fällen und dokumentieren Sie wichtige Entscheidungen.</w:t>
      </w:r>
    </w:p>
    <w:p w14:paraId="04DB8DD5" w14:textId="77777777" w:rsidR="00ED74B5" w:rsidRPr="006E159B" w:rsidRDefault="00ED74B5" w:rsidP="00ED74B5">
      <w:pPr>
        <w:rPr>
          <w:lang w:val="de-CH"/>
        </w:rPr>
      </w:pPr>
    </w:p>
    <w:p w14:paraId="75DCD29B" w14:textId="3150149F" w:rsidR="00ED74B5" w:rsidRPr="006E159B" w:rsidRDefault="009E4AAB" w:rsidP="00ED74B5">
      <w:pPr>
        <w:rPr>
          <w:lang w:val="de-CH"/>
        </w:rPr>
      </w:pPr>
      <w:r>
        <w:rPr>
          <w:lang w:val="de-CH"/>
        </w:rPr>
        <w:t>Ich</w:t>
      </w:r>
      <w:r w:rsidR="00ED74B5">
        <w:rPr>
          <w:lang w:val="de-CH"/>
        </w:rPr>
        <w:t xml:space="preserve"> habe </w:t>
      </w:r>
      <w:r>
        <w:rPr>
          <w:lang w:val="de-CH"/>
        </w:rPr>
        <w:t>mich</w:t>
      </w:r>
      <w:r w:rsidR="00ED74B5">
        <w:rPr>
          <w:lang w:val="de-CH"/>
        </w:rPr>
        <w:t xml:space="preserve"> dazu entschieden auf </w:t>
      </w:r>
      <w:r>
        <w:rPr>
          <w:lang w:val="de-CH"/>
        </w:rPr>
        <w:t xml:space="preserve">einem </w:t>
      </w:r>
      <w:r w:rsidR="001B715C">
        <w:rPr>
          <w:lang w:val="de-CH"/>
        </w:rPr>
        <w:t>HP-Server</w:t>
      </w:r>
      <w:r w:rsidR="00ED74B5">
        <w:rPr>
          <w:lang w:val="de-CH"/>
        </w:rPr>
        <w:t xml:space="preserve"> mit </w:t>
      </w:r>
      <w:r>
        <w:rPr>
          <w:lang w:val="de-CH"/>
        </w:rPr>
        <w:t>ESXi, auf einer Ubuntu VM ein Minecraft Server zu erstellen.</w:t>
      </w:r>
      <w:r w:rsidR="005376FD">
        <w:rPr>
          <w:lang w:val="de-CH"/>
        </w:rPr>
        <w:t xml:space="preserve"> Ich habe hauptsächlich mit der Ubuntu-Shell gearbeitet</w:t>
      </w:r>
      <w:r w:rsidR="00ED74B5">
        <w:rPr>
          <w:lang w:val="de-CH"/>
        </w:rPr>
        <w:t xml:space="preserve">. </w:t>
      </w:r>
      <w:r w:rsidR="001B715C">
        <w:rPr>
          <w:lang w:val="de-CH"/>
        </w:rPr>
        <w:t>Ich w</w:t>
      </w:r>
      <w:r w:rsidR="00A30BFF">
        <w:rPr>
          <w:lang w:val="de-CH"/>
        </w:rPr>
        <w:t>erde</w:t>
      </w:r>
      <w:r w:rsidR="001B715C">
        <w:rPr>
          <w:lang w:val="de-CH"/>
        </w:rPr>
        <w:t xml:space="preserve"> aber auch in der BIOS des </w:t>
      </w:r>
      <w:r w:rsidR="00A30BFF">
        <w:rPr>
          <w:lang w:val="de-CH"/>
        </w:rPr>
        <w:t>Servers</w:t>
      </w:r>
      <w:r w:rsidR="00BC1D99">
        <w:rPr>
          <w:lang w:val="de-CH"/>
        </w:rPr>
        <w:t xml:space="preserve"> sein</w:t>
      </w:r>
      <w:r w:rsidR="00A30BFF">
        <w:rPr>
          <w:lang w:val="de-CH"/>
        </w:rPr>
        <w:t>,</w:t>
      </w:r>
      <w:r w:rsidR="001B715C">
        <w:rPr>
          <w:lang w:val="de-CH"/>
        </w:rPr>
        <w:t xml:space="preserve"> um ESXi zu konfigurieren. </w:t>
      </w:r>
      <w:r w:rsidR="00370281">
        <w:rPr>
          <w:lang w:val="de-CH"/>
        </w:rPr>
        <w:t>Ich werde dann den Minecraft</w:t>
      </w:r>
      <w:r w:rsidR="00696099">
        <w:rPr>
          <w:lang w:val="de-CH"/>
        </w:rPr>
        <w:t>-</w:t>
      </w:r>
      <w:r w:rsidR="00370281">
        <w:rPr>
          <w:lang w:val="de-CH"/>
        </w:rPr>
        <w:t xml:space="preserve">Server-Ordner auf </w:t>
      </w:r>
      <w:r w:rsidR="00696099">
        <w:rPr>
          <w:lang w:val="de-CH"/>
        </w:rPr>
        <w:t>GitHub</w:t>
      </w:r>
      <w:r w:rsidR="00370281">
        <w:rPr>
          <w:lang w:val="de-CH"/>
        </w:rPr>
        <w:t xml:space="preserve"> hochladen.</w:t>
      </w:r>
    </w:p>
    <w:p w14:paraId="33888749" w14:textId="77777777" w:rsidR="00ED74B5" w:rsidRPr="000B6919" w:rsidRDefault="00ED74B5" w:rsidP="00ED74B5">
      <w:pPr>
        <w:rPr>
          <w:lang w:val="de-CH"/>
        </w:rPr>
      </w:pPr>
    </w:p>
    <w:p w14:paraId="74E8335C" w14:textId="77777777" w:rsidR="00B03C4C" w:rsidRDefault="00B03C4C" w:rsidP="00ED74B5">
      <w:pPr>
        <w:pStyle w:val="berschrift3"/>
        <w:rPr>
          <w:lang w:val="de-CH"/>
        </w:rPr>
      </w:pPr>
    </w:p>
    <w:p w14:paraId="29BB374C" w14:textId="77777777" w:rsidR="00562244" w:rsidRDefault="00562244" w:rsidP="00ED74B5">
      <w:pPr>
        <w:pStyle w:val="berschrift3"/>
        <w:rPr>
          <w:lang w:val="de-CH"/>
        </w:rPr>
      </w:pPr>
    </w:p>
    <w:p w14:paraId="17BAC27B" w14:textId="45640907" w:rsidR="00ED74B5" w:rsidRPr="00363940" w:rsidRDefault="00ED74B5" w:rsidP="00ED74B5">
      <w:pPr>
        <w:pStyle w:val="berschrift3"/>
        <w:rPr>
          <w:lang w:val="de-CH"/>
        </w:rPr>
      </w:pPr>
      <w:r w:rsidRPr="00363940">
        <w:rPr>
          <w:lang w:val="de-CH"/>
        </w:rPr>
        <w:t>4) Realisieren</w:t>
      </w:r>
    </w:p>
    <w:p w14:paraId="72C39CAE" w14:textId="77777777" w:rsidR="00ED74B5" w:rsidRDefault="00ED74B5" w:rsidP="00ED74B5">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555EC1A9" w14:textId="77777777" w:rsidR="00ED74B5" w:rsidRDefault="00ED74B5" w:rsidP="00ED74B5">
      <w:pPr>
        <w:rPr>
          <w:lang w:val="de-CH"/>
        </w:rPr>
      </w:pPr>
    </w:p>
    <w:p w14:paraId="2F385360" w14:textId="3ED0EFEF" w:rsidR="00ED74B5" w:rsidRDefault="00ED74B5" w:rsidP="00ED74B5">
      <w:pPr>
        <w:rPr>
          <w:lang w:val="de-CH"/>
        </w:rPr>
      </w:pPr>
      <w:r>
        <w:rPr>
          <w:lang w:val="de-CH"/>
        </w:rPr>
        <w:t>Das fertige Produkt ist auf Github.</w:t>
      </w:r>
      <w:r w:rsidR="00B03C4C">
        <w:rPr>
          <w:lang w:val="de-CH"/>
        </w:rPr>
        <w:t xml:space="preserve"> </w:t>
      </w:r>
      <w:r>
        <w:rPr>
          <w:lang w:val="de-CH"/>
        </w:rPr>
        <w:t>Oben ist das Repository verlinkt.</w:t>
      </w:r>
    </w:p>
    <w:p w14:paraId="1EE361B1" w14:textId="77777777" w:rsidR="00ED74B5" w:rsidRDefault="00ED74B5" w:rsidP="00ED74B5">
      <w:pPr>
        <w:rPr>
          <w:lang w:val="de-CH"/>
        </w:rPr>
      </w:pPr>
    </w:p>
    <w:p w14:paraId="142798A6" w14:textId="77777777" w:rsidR="00ED74B5" w:rsidRPr="00363940" w:rsidRDefault="00ED74B5" w:rsidP="00ED74B5">
      <w:pPr>
        <w:pStyle w:val="berschrift3"/>
        <w:rPr>
          <w:lang w:val="de-CH"/>
        </w:rPr>
      </w:pPr>
      <w:r w:rsidRPr="00363940">
        <w:rPr>
          <w:lang w:val="de-CH"/>
        </w:rPr>
        <w:t>5) Kontrolle</w:t>
      </w:r>
    </w:p>
    <w:p w14:paraId="4E17C782" w14:textId="77777777" w:rsidR="00ED74B5" w:rsidRPr="00363940" w:rsidRDefault="00ED74B5" w:rsidP="00ED74B5">
      <w:pPr>
        <w:rPr>
          <w:lang w:val="de-CH"/>
        </w:rPr>
      </w:pPr>
      <w:r w:rsidRPr="00363940">
        <w:rPr>
          <w:lang w:val="de-CH"/>
        </w:rPr>
        <w:t>a) Erstellen Sie Testfälle für das Programm.</w:t>
      </w:r>
    </w:p>
    <w:p w14:paraId="014DB0B4" w14:textId="77777777" w:rsidR="00ED74B5" w:rsidRPr="00363940" w:rsidRDefault="00ED74B5" w:rsidP="00ED74B5">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C80A124" w14:textId="77777777" w:rsidR="00ED74B5" w:rsidRDefault="00ED74B5" w:rsidP="00ED74B5">
      <w:pPr>
        <w:pStyle w:val="berschrift3"/>
        <w:rPr>
          <w:lang w:val="de-CH"/>
        </w:rPr>
      </w:pPr>
    </w:p>
    <w:tbl>
      <w:tblPr>
        <w:tblStyle w:val="Gitternetztabelle4Akzent1"/>
        <w:tblW w:w="0" w:type="auto"/>
        <w:tblInd w:w="0" w:type="dxa"/>
        <w:tblLook w:val="04A0" w:firstRow="1" w:lastRow="0" w:firstColumn="1" w:lastColumn="0" w:noHBand="0" w:noVBand="1"/>
      </w:tblPr>
      <w:tblGrid>
        <w:gridCol w:w="2330"/>
        <w:gridCol w:w="2331"/>
        <w:gridCol w:w="2331"/>
        <w:gridCol w:w="2331"/>
      </w:tblGrid>
      <w:tr w:rsidR="00ED74B5" w14:paraId="098B3349" w14:textId="77777777" w:rsidTr="00A31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0DB29AF4" w14:textId="77777777" w:rsidR="00ED74B5" w:rsidRDefault="00ED74B5" w:rsidP="00A3197C">
            <w:pPr>
              <w:rPr>
                <w:lang w:val="de-CH"/>
              </w:rPr>
            </w:pPr>
            <w:r>
              <w:rPr>
                <w:lang w:val="de-CH"/>
              </w:rPr>
              <w:t>Anforderungs-Nr.</w:t>
            </w:r>
          </w:p>
        </w:tc>
        <w:tc>
          <w:tcPr>
            <w:tcW w:w="2331" w:type="dxa"/>
            <w:hideMark/>
          </w:tcPr>
          <w:p w14:paraId="17EF3C73" w14:textId="02380F62" w:rsidR="00ED74B5" w:rsidRDefault="00FF170D"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Voraussetzung</w:t>
            </w:r>
          </w:p>
        </w:tc>
        <w:tc>
          <w:tcPr>
            <w:tcW w:w="2331" w:type="dxa"/>
            <w:hideMark/>
          </w:tcPr>
          <w:p w14:paraId="4FEED3A4"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hideMark/>
          </w:tcPr>
          <w:p w14:paraId="183A2431" w14:textId="77777777" w:rsidR="00ED74B5" w:rsidRDefault="00ED74B5" w:rsidP="00A3197C">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ED74B5" w:rsidRPr="00187D5A" w14:paraId="2A09D5C2"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3B35EF" w14:textId="77777777" w:rsidR="00ED74B5" w:rsidRDefault="00ED74B5" w:rsidP="00A3197C">
            <w:pPr>
              <w:rPr>
                <w:lang w:val="de-CH"/>
              </w:rPr>
            </w:pPr>
            <w: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690F76D" w14:textId="7D653621" w:rsidR="00ED74B5" w:rsidRPr="00CA56F7" w:rsidRDefault="00282C87"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Ordner wurde auf </w:t>
            </w:r>
            <w:r w:rsidR="00DB09B8">
              <w:rPr>
                <w:lang w:val="de-CH"/>
              </w:rPr>
              <w:t>GitHub</w:t>
            </w:r>
            <w:r>
              <w:rPr>
                <w:lang w:val="de-CH"/>
              </w:rPr>
              <w:t xml:space="preserve"> heruntergeladen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70F620" w14:textId="366F1A04" w:rsidR="00ED74B5" w:rsidRDefault="00DB09B8"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w:t>
            </w:r>
            <w:r w:rsidR="00066667">
              <w:rPr>
                <w:lang w:val="de-CH"/>
              </w:rPr>
              <w:t>run.</w:t>
            </w:r>
            <w:r>
              <w:rPr>
                <w:lang w:val="de-CH"/>
              </w:rPr>
              <w:t>sh</w:t>
            </w:r>
            <w:r w:rsidR="00722D59">
              <w:rPr>
                <w:lang w:val="de-CH"/>
              </w:rPr>
              <w:t xml:space="preserve"> ausführen</w:t>
            </w:r>
            <w:r w:rsidR="00DF4D3D">
              <w:rPr>
                <w:lang w:val="de-CH"/>
              </w:rPr>
              <w:t xml:space="preserve"> (auf </w:t>
            </w:r>
            <w:r w:rsidR="00E54FDE">
              <w:rPr>
                <w:lang w:val="de-CH"/>
              </w:rPr>
              <w:t>Windows</w:t>
            </w:r>
            <w:r w:rsidR="00DF4D3D">
              <w:rPr>
                <w:lang w:val="de-CH"/>
              </w:rPr>
              <w:t xml:space="preserve"> sollte man die </w:t>
            </w:r>
            <w:r w:rsidR="00DA4E28">
              <w:rPr>
                <w:lang w:val="de-CH"/>
              </w:rPr>
              <w:t>run.</w:t>
            </w:r>
            <w:r w:rsidR="00DF4D3D">
              <w:rPr>
                <w:lang w:val="de-CH"/>
              </w:rPr>
              <w:t>bat-Datei ausführen, aber dies habe ich nicht getestet)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9F0830" w14:textId="434428AC" w:rsidR="00ED74B5" w:rsidRDefault="00DB09B8"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Ein Terminal öffnet sich und der Server startet</w:t>
            </w:r>
          </w:p>
        </w:tc>
      </w:tr>
      <w:tr w:rsidR="00ED74B5" w:rsidRPr="00187D5A" w14:paraId="7F9D86D8" w14:textId="77777777" w:rsidTr="00A3197C">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5A2F6C" w14:textId="77777777" w:rsidR="00ED74B5" w:rsidRDefault="00ED74B5" w:rsidP="00A3197C">
            <w:pPr>
              <w:rPr>
                <w:lang w:val="de-CH"/>
              </w:rPr>
            </w:pPr>
            <w:r>
              <w:t>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A18B3" w14:textId="5C432485" w:rsidR="00ED74B5" w:rsidRPr="00CA56F7" w:rsidRDefault="00B82402"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Minecraft-Server ist gestartet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F27C65" w14:textId="01EFAABE" w:rsidR="00ED74B5" w:rsidRDefault="00831856"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I</w:t>
            </w:r>
            <w:r w:rsidR="005E1311">
              <w:rPr>
                <w:lang w:val="de-CH"/>
              </w:rPr>
              <w:t>P</w:t>
            </w:r>
            <w:r>
              <w:rPr>
                <w:lang w:val="de-CH"/>
              </w:rPr>
              <w:t>-Adresse eingeben und Server beitreten</w:t>
            </w:r>
            <w:r w:rsidR="003B0120">
              <w:rPr>
                <w:lang w:val="de-CH"/>
              </w:rPr>
              <w:t xml:space="preserve"> in Minecraft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9B01B7" w14:textId="5D5D478D" w:rsidR="00ED74B5" w:rsidRDefault="008A6EBA"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Man ist im Minecraft-Server drinnen</w:t>
            </w:r>
            <w:r w:rsidR="00ED74B5">
              <w:rPr>
                <w:lang w:val="de-CH"/>
              </w:rPr>
              <w:t xml:space="preserve"> </w:t>
            </w:r>
          </w:p>
        </w:tc>
      </w:tr>
      <w:tr w:rsidR="00ED74B5" w:rsidRPr="00DD6302" w14:paraId="28C5AFE1"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4B039B" w14:textId="77777777" w:rsidR="00ED74B5" w:rsidRDefault="00ED74B5" w:rsidP="00A3197C">
            <w:pPr>
              <w:rPr>
                <w:lang w:val="de-CH"/>
              </w:rPr>
            </w:pPr>
            <w:r>
              <w:rPr>
                <w:lang w:val="de-CH"/>
              </w:rP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D623F5" w14:textId="1B83A2D1" w:rsidR="00ED74B5" w:rsidRPr="00CA56F7" w:rsidRDefault="009311CA"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auf ESXi</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2E2EE5" w14:textId="21C29CAC" w:rsidR="00ED74B5" w:rsidRDefault="004850D7"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Man drück auf VMWare erstellen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C9C636" w14:textId="6ED4FB9A" w:rsidR="00ED74B5" w:rsidRDefault="0085125A" w:rsidP="00A3197C">
            <w:pPr>
              <w:cnfStyle w:val="000000100000" w:firstRow="0" w:lastRow="0" w:firstColumn="0" w:lastColumn="0" w:oddVBand="0" w:evenVBand="0" w:oddHBand="1" w:evenHBand="0" w:firstRowFirstColumn="0" w:firstRowLastColumn="0" w:lastRowFirstColumn="0" w:lastRowLastColumn="0"/>
              <w:rPr>
                <w:lang w:val="de-CH"/>
              </w:rPr>
            </w:pPr>
            <w:r>
              <w:rPr>
                <w:lang w:val="de-CH"/>
              </w:rPr>
              <w:t>Die VM wird erstellt</w:t>
            </w:r>
          </w:p>
        </w:tc>
      </w:tr>
      <w:tr w:rsidR="00F4644F" w:rsidRPr="00DD6302" w14:paraId="5A716084" w14:textId="77777777" w:rsidTr="00A3197C">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63D7843" w14:textId="4A908A42" w:rsidR="00F4644F" w:rsidRDefault="00F4644F" w:rsidP="00A3197C">
            <w:pPr>
              <w:rPr>
                <w:lang w:val="de-CH"/>
              </w:rPr>
            </w:pPr>
            <w:r>
              <w:rPr>
                <w:lang w:val="de-CH"/>
              </w:rPr>
              <w:t>4</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3B6195" w14:textId="6014A8DB" w:rsidR="00F4644F" w:rsidRPr="00CA56F7" w:rsidRDefault="00A9537B"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Man ist im Minecraft-Server-Ordner</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1B504B" w14:textId="4953A6EE" w:rsidR="00F4644F" w:rsidRDefault="00E25427"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Man kann in den verschiedenen Dateien Einstellungen vornehmen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E42BCE" w14:textId="4032D01C" w:rsidR="00F4644F" w:rsidRDefault="006A7E4E" w:rsidP="00A3197C">
            <w:pPr>
              <w:cnfStyle w:val="000000000000" w:firstRow="0" w:lastRow="0" w:firstColumn="0" w:lastColumn="0" w:oddVBand="0" w:evenVBand="0" w:oddHBand="0" w:evenHBand="0" w:firstRowFirstColumn="0" w:firstRowLastColumn="0" w:lastRowFirstColumn="0" w:lastRowLastColumn="0"/>
              <w:rPr>
                <w:lang w:val="de-CH"/>
              </w:rPr>
            </w:pPr>
            <w:r>
              <w:rPr>
                <w:lang w:val="de-CH"/>
              </w:rPr>
              <w:t>Die Einstellungen werden</w:t>
            </w:r>
            <w:r w:rsidR="00F970AB">
              <w:rPr>
                <w:lang w:val="de-CH"/>
              </w:rPr>
              <w:t xml:space="preserve"> </w:t>
            </w:r>
            <w:r>
              <w:rPr>
                <w:lang w:val="de-CH"/>
              </w:rPr>
              <w:t>vorgenommen.</w:t>
            </w:r>
          </w:p>
        </w:tc>
      </w:tr>
    </w:tbl>
    <w:p w14:paraId="73B88B92" w14:textId="77777777" w:rsidR="00ED74B5" w:rsidRDefault="00ED74B5" w:rsidP="00ED74B5">
      <w:pPr>
        <w:rPr>
          <w:lang w:val="de-CH"/>
        </w:rPr>
      </w:pPr>
    </w:p>
    <w:p w14:paraId="09CF5215" w14:textId="77777777" w:rsidR="00ED74B5" w:rsidRDefault="00ED74B5" w:rsidP="00ED74B5">
      <w:pPr>
        <w:rPr>
          <w:lang w:val="de-CH"/>
        </w:rPr>
      </w:pPr>
    </w:p>
    <w:p w14:paraId="718CB4C9" w14:textId="77777777" w:rsidR="00ED74B5" w:rsidRDefault="00ED74B5" w:rsidP="00ED74B5">
      <w:pPr>
        <w:rPr>
          <w:lang w:val="de-CH"/>
        </w:rPr>
      </w:pPr>
    </w:p>
    <w:p w14:paraId="3E0075F6" w14:textId="77777777" w:rsidR="00ED74B5" w:rsidRDefault="00ED74B5" w:rsidP="00ED74B5">
      <w:pPr>
        <w:rPr>
          <w:lang w:val="de-CH"/>
        </w:rPr>
      </w:pPr>
    </w:p>
    <w:p w14:paraId="32BA2A6C" w14:textId="77777777" w:rsidR="00ED74B5" w:rsidRDefault="00ED74B5" w:rsidP="00ED74B5">
      <w:pPr>
        <w:rPr>
          <w:lang w:val="de-CH"/>
        </w:rPr>
      </w:pPr>
    </w:p>
    <w:p w14:paraId="5C5B4929" w14:textId="77777777" w:rsidR="00F970AB" w:rsidRDefault="00F970AB" w:rsidP="00ED74B5">
      <w:pPr>
        <w:rPr>
          <w:b/>
          <w:bCs/>
          <w:sz w:val="32"/>
          <w:szCs w:val="32"/>
          <w:lang w:val="de-CH"/>
        </w:rPr>
      </w:pPr>
    </w:p>
    <w:p w14:paraId="25FACAF1" w14:textId="77777777" w:rsidR="00F970AB" w:rsidRDefault="00F970AB" w:rsidP="00ED74B5">
      <w:pPr>
        <w:rPr>
          <w:b/>
          <w:bCs/>
          <w:sz w:val="32"/>
          <w:szCs w:val="32"/>
          <w:lang w:val="de-CH"/>
        </w:rPr>
      </w:pPr>
    </w:p>
    <w:p w14:paraId="6A4A802B" w14:textId="77777777" w:rsidR="00F970AB" w:rsidRDefault="00F970AB" w:rsidP="00ED74B5">
      <w:pPr>
        <w:rPr>
          <w:b/>
          <w:bCs/>
          <w:sz w:val="32"/>
          <w:szCs w:val="32"/>
          <w:lang w:val="de-CH"/>
        </w:rPr>
      </w:pPr>
    </w:p>
    <w:p w14:paraId="47D8EAA5" w14:textId="77777777" w:rsidR="00F970AB" w:rsidRDefault="00F970AB" w:rsidP="00ED74B5">
      <w:pPr>
        <w:rPr>
          <w:b/>
          <w:bCs/>
          <w:sz w:val="32"/>
          <w:szCs w:val="32"/>
          <w:lang w:val="de-CH"/>
        </w:rPr>
      </w:pPr>
    </w:p>
    <w:p w14:paraId="300287D6" w14:textId="77777777" w:rsidR="00F970AB" w:rsidRDefault="00F970AB" w:rsidP="00ED74B5">
      <w:pPr>
        <w:rPr>
          <w:b/>
          <w:bCs/>
          <w:sz w:val="32"/>
          <w:szCs w:val="32"/>
          <w:lang w:val="de-CH"/>
        </w:rPr>
      </w:pPr>
    </w:p>
    <w:p w14:paraId="6E7EDDFB" w14:textId="77777777" w:rsidR="00F970AB" w:rsidRDefault="00F970AB" w:rsidP="00ED74B5">
      <w:pPr>
        <w:rPr>
          <w:b/>
          <w:bCs/>
          <w:sz w:val="32"/>
          <w:szCs w:val="32"/>
          <w:lang w:val="de-CH"/>
        </w:rPr>
      </w:pPr>
    </w:p>
    <w:p w14:paraId="48B76D95" w14:textId="77777777" w:rsidR="00F970AB" w:rsidRDefault="00F970AB" w:rsidP="00ED74B5">
      <w:pPr>
        <w:rPr>
          <w:b/>
          <w:bCs/>
          <w:sz w:val="32"/>
          <w:szCs w:val="32"/>
          <w:lang w:val="de-CH"/>
        </w:rPr>
      </w:pPr>
    </w:p>
    <w:p w14:paraId="03B525D5" w14:textId="77777777" w:rsidR="00F970AB" w:rsidRDefault="00F970AB" w:rsidP="00ED74B5">
      <w:pPr>
        <w:rPr>
          <w:b/>
          <w:bCs/>
          <w:sz w:val="32"/>
          <w:szCs w:val="32"/>
          <w:lang w:val="de-CH"/>
        </w:rPr>
      </w:pPr>
    </w:p>
    <w:p w14:paraId="5C19E271" w14:textId="77777777" w:rsidR="00F970AB" w:rsidRDefault="00F970AB" w:rsidP="00ED74B5">
      <w:pPr>
        <w:rPr>
          <w:b/>
          <w:bCs/>
          <w:sz w:val="32"/>
          <w:szCs w:val="32"/>
          <w:lang w:val="de-CH"/>
        </w:rPr>
      </w:pPr>
    </w:p>
    <w:p w14:paraId="67A2356C" w14:textId="77777777" w:rsidR="00F970AB" w:rsidRDefault="00F970AB" w:rsidP="00ED74B5">
      <w:pPr>
        <w:rPr>
          <w:b/>
          <w:bCs/>
          <w:sz w:val="32"/>
          <w:szCs w:val="32"/>
          <w:lang w:val="de-CH"/>
        </w:rPr>
      </w:pPr>
    </w:p>
    <w:p w14:paraId="713D2C3D" w14:textId="77777777" w:rsidR="00F970AB" w:rsidRDefault="00F970AB" w:rsidP="00ED74B5">
      <w:pPr>
        <w:rPr>
          <w:b/>
          <w:bCs/>
          <w:sz w:val="32"/>
          <w:szCs w:val="32"/>
          <w:lang w:val="de-CH"/>
        </w:rPr>
      </w:pPr>
    </w:p>
    <w:p w14:paraId="22C4D8BD" w14:textId="77777777" w:rsidR="00F970AB" w:rsidRDefault="00F970AB" w:rsidP="00ED74B5">
      <w:pPr>
        <w:rPr>
          <w:b/>
          <w:bCs/>
          <w:sz w:val="32"/>
          <w:szCs w:val="32"/>
          <w:lang w:val="de-CH"/>
        </w:rPr>
      </w:pPr>
    </w:p>
    <w:p w14:paraId="5CDC3D18" w14:textId="77777777" w:rsidR="00F970AB" w:rsidRDefault="00F970AB" w:rsidP="00ED74B5">
      <w:pPr>
        <w:rPr>
          <w:b/>
          <w:bCs/>
          <w:sz w:val="32"/>
          <w:szCs w:val="32"/>
          <w:lang w:val="de-CH"/>
        </w:rPr>
      </w:pPr>
    </w:p>
    <w:p w14:paraId="684CB3FA" w14:textId="77777777" w:rsidR="00F970AB" w:rsidRDefault="00F970AB" w:rsidP="00ED74B5">
      <w:pPr>
        <w:rPr>
          <w:b/>
          <w:bCs/>
          <w:sz w:val="32"/>
          <w:szCs w:val="32"/>
          <w:lang w:val="de-CH"/>
        </w:rPr>
      </w:pPr>
    </w:p>
    <w:p w14:paraId="2AFA32B9" w14:textId="0820AAFF" w:rsidR="00ED74B5" w:rsidRDefault="00ED74B5" w:rsidP="00ED74B5">
      <w:pPr>
        <w:rPr>
          <w:b/>
          <w:bCs/>
          <w:sz w:val="32"/>
          <w:szCs w:val="32"/>
          <w:lang w:val="de-CH"/>
        </w:rPr>
      </w:pPr>
      <w:r>
        <w:rPr>
          <w:b/>
          <w:bCs/>
          <w:sz w:val="32"/>
          <w:szCs w:val="32"/>
          <w:lang w:val="de-CH"/>
        </w:rPr>
        <w:t>Testprotokoll:</w:t>
      </w:r>
    </w:p>
    <w:p w14:paraId="4210F3FB" w14:textId="77777777" w:rsidR="00F970AB" w:rsidRDefault="00F970AB" w:rsidP="00ED74B5">
      <w:pPr>
        <w:rPr>
          <w:b/>
          <w:bCs/>
          <w:sz w:val="32"/>
          <w:szCs w:val="32"/>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ED74B5" w14:paraId="348ED349" w14:textId="77777777" w:rsidTr="00A31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5B78B39B" w14:textId="6CCAA48F" w:rsidR="00ED74B5" w:rsidRDefault="00ED74B5" w:rsidP="00A3197C">
            <w:pPr>
              <w:pStyle w:val="berschrift3"/>
              <w:rPr>
                <w:lang w:val="de-CH"/>
              </w:rPr>
            </w:pPr>
            <w:r>
              <w:rPr>
                <w:lang w:val="de-CH"/>
              </w:rPr>
              <w:t>Testfall</w:t>
            </w:r>
          </w:p>
        </w:tc>
        <w:tc>
          <w:tcPr>
            <w:tcW w:w="3108" w:type="dxa"/>
            <w:hideMark/>
          </w:tcPr>
          <w:p w14:paraId="408F1754" w14:textId="77777777" w:rsidR="00ED74B5" w:rsidRDefault="00ED74B5" w:rsidP="00A3197C">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hideMark/>
          </w:tcPr>
          <w:p w14:paraId="4C7EB912" w14:textId="77777777" w:rsidR="00ED74B5" w:rsidRDefault="00ED74B5" w:rsidP="00A3197C">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ED74B5" w:rsidRPr="00187D5A" w14:paraId="1D774715"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4C7900" w14:textId="77777777" w:rsidR="00ED74B5" w:rsidRDefault="00ED74B5" w:rsidP="00A3197C">
            <w:pPr>
              <w:pStyle w:val="berschrift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CADAE8" w14:textId="77777777" w:rsidR="00ED74B5" w:rsidRDefault="00ED74B5" w:rsidP="00A3197C">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3CAAF4" w14:textId="0E954151" w:rsidR="00ED74B5" w:rsidRPr="0030410D" w:rsidRDefault="00ED74B5" w:rsidP="00A3197C">
            <w:pPr>
              <w:pStyle w:val="berschrift3"/>
              <w:cnfStyle w:val="000000100000" w:firstRow="0" w:lastRow="0" w:firstColumn="0" w:lastColumn="0" w:oddVBand="0" w:evenVBand="0" w:oddHBand="1" w:evenHBand="0" w:firstRowFirstColumn="0" w:firstRowLastColumn="0" w:lastRowFirstColumn="0" w:lastRowLastColumn="0"/>
              <w:rPr>
                <w:lang w:val="de-CH"/>
              </w:rPr>
            </w:pPr>
            <w:r w:rsidRPr="0030410D">
              <w:rPr>
                <w:lang w:val="de-CH"/>
              </w:rPr>
              <w:t>OK</w:t>
            </w:r>
            <w:r w:rsidR="0030410D" w:rsidRPr="0030410D">
              <w:rPr>
                <w:lang w:val="de-CH"/>
              </w:rPr>
              <w:t>/NOK (</w:t>
            </w:r>
            <w:r w:rsidR="0072135B">
              <w:rPr>
                <w:lang w:val="de-CH"/>
              </w:rPr>
              <w:t>Ubuntu OK</w:t>
            </w:r>
            <w:r w:rsidR="00BC507A">
              <w:rPr>
                <w:lang w:val="de-CH"/>
              </w:rPr>
              <w:t xml:space="preserve"> </w:t>
            </w:r>
            <w:r w:rsidR="0072135B">
              <w:rPr>
                <w:lang w:val="de-CH"/>
              </w:rPr>
              <w:t>/</w:t>
            </w:r>
            <w:r w:rsidR="00BA520E">
              <w:rPr>
                <w:lang w:val="de-CH"/>
              </w:rPr>
              <w:t xml:space="preserve"> </w:t>
            </w:r>
            <w:r w:rsidR="0030410D" w:rsidRPr="0030410D">
              <w:rPr>
                <w:lang w:val="de-CH"/>
              </w:rPr>
              <w:t>Windows nicht gete</w:t>
            </w:r>
            <w:r w:rsidR="0030410D">
              <w:rPr>
                <w:lang w:val="de-CH"/>
              </w:rPr>
              <w:t>stet</w:t>
            </w:r>
            <w:r w:rsidR="0072135B">
              <w:rPr>
                <w:lang w:val="de-CH"/>
              </w:rPr>
              <w:t xml:space="preserve"> NOK</w:t>
            </w:r>
            <w:r w:rsidR="0030410D">
              <w:rPr>
                <w:lang w:val="de-CH"/>
              </w:rPr>
              <w:t>)</w:t>
            </w:r>
          </w:p>
        </w:tc>
      </w:tr>
      <w:tr w:rsidR="00ED74B5" w14:paraId="276FC430"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EEAE73" w14:textId="77777777" w:rsidR="00ED74B5" w:rsidRDefault="00ED74B5" w:rsidP="00A3197C">
            <w:pPr>
              <w:pStyle w:val="berschrift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A71FA1" w14:textId="77777777" w:rsidR="00ED74B5" w:rsidRDefault="00ED74B5" w:rsidP="00A3197C">
            <w:pPr>
              <w:pStyle w:val="berschrift3"/>
              <w:cnfStyle w:val="000000000000" w:firstRow="0" w:lastRow="0" w:firstColumn="0" w:lastColumn="0" w:oddVBand="0" w:evenVBand="0" w:oddHBand="0"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7569FD" w14:textId="77777777" w:rsidR="00ED74B5" w:rsidRDefault="00ED74B5" w:rsidP="00A3197C">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ED74B5" w14:paraId="2EBC0761" w14:textId="77777777" w:rsidTr="00A31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C61E89" w14:textId="77777777" w:rsidR="00ED74B5" w:rsidRDefault="00ED74B5" w:rsidP="00A3197C">
            <w:pPr>
              <w:pStyle w:val="berschrift3"/>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8E30FC" w14:textId="77777777" w:rsidR="00ED74B5" w:rsidRDefault="00ED74B5" w:rsidP="00A3197C">
            <w:pPr>
              <w:pStyle w:val="berschrift3"/>
              <w:cnfStyle w:val="000000100000" w:firstRow="0" w:lastRow="0" w:firstColumn="0" w:lastColumn="0" w:oddVBand="0" w:evenVBand="0" w:oddHBand="1"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F9E467" w14:textId="77777777" w:rsidR="00ED74B5" w:rsidRDefault="00ED74B5" w:rsidP="00A3197C">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ED74B5" w14:paraId="617AF7B4" w14:textId="77777777" w:rsidTr="00A3197C">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73E468" w14:textId="353E5CD5" w:rsidR="00ED74B5" w:rsidRDefault="0030410D" w:rsidP="00A3197C">
            <w:pPr>
              <w:pStyle w:val="berschrift3"/>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E779F" w14:textId="77777777" w:rsidR="00ED74B5" w:rsidRDefault="00ED74B5" w:rsidP="00A3197C">
            <w:pPr>
              <w:pStyle w:val="berschrift3"/>
              <w:cnfStyle w:val="000000000000" w:firstRow="0" w:lastRow="0" w:firstColumn="0" w:lastColumn="0" w:oddVBand="0" w:evenVBand="0" w:oddHBand="0"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0FE2C2" w14:textId="77777777" w:rsidR="00ED74B5" w:rsidRDefault="00ED74B5" w:rsidP="00A3197C">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3AE8A37A" w14:textId="77777777" w:rsidR="00ED74B5" w:rsidRDefault="00ED74B5" w:rsidP="00ED74B5">
      <w:pPr>
        <w:rPr>
          <w:lang w:val="de-CH"/>
        </w:rPr>
      </w:pPr>
    </w:p>
    <w:p w14:paraId="09D45E06" w14:textId="77777777" w:rsidR="00ED74B5" w:rsidRDefault="00ED74B5" w:rsidP="00ED74B5">
      <w:pPr>
        <w:rPr>
          <w:lang w:val="de-CH"/>
        </w:rPr>
      </w:pPr>
    </w:p>
    <w:p w14:paraId="3327C726" w14:textId="77777777" w:rsidR="00ED74B5" w:rsidRDefault="00ED74B5" w:rsidP="00ED74B5">
      <w:pPr>
        <w:rPr>
          <w:b/>
          <w:bCs/>
          <w:sz w:val="32"/>
          <w:szCs w:val="32"/>
          <w:lang w:val="de-CH"/>
        </w:rPr>
      </w:pPr>
      <w:r>
        <w:rPr>
          <w:b/>
          <w:bCs/>
          <w:sz w:val="32"/>
          <w:szCs w:val="32"/>
          <w:lang w:val="de-CH"/>
        </w:rPr>
        <w:t>Testbericht:</w:t>
      </w:r>
    </w:p>
    <w:p w14:paraId="180FD4C6" w14:textId="77777777" w:rsidR="00ED74B5" w:rsidRDefault="00ED74B5" w:rsidP="00ED74B5">
      <w:pPr>
        <w:rPr>
          <w:b/>
          <w:bCs/>
          <w:sz w:val="32"/>
          <w:szCs w:val="32"/>
          <w:lang w:val="de-CH"/>
        </w:rPr>
      </w:pPr>
    </w:p>
    <w:p w14:paraId="32626CD9" w14:textId="5E014E0F" w:rsidR="00ED74B5" w:rsidRPr="00C06408" w:rsidRDefault="00ED74B5" w:rsidP="00ED74B5">
      <w:pPr>
        <w:rPr>
          <w:b/>
          <w:bCs/>
          <w:sz w:val="24"/>
          <w:szCs w:val="24"/>
          <w:lang w:val="de-CH"/>
        </w:rPr>
      </w:pPr>
      <w:r>
        <w:rPr>
          <w:b/>
          <w:bCs/>
          <w:sz w:val="24"/>
          <w:szCs w:val="24"/>
          <w:lang w:val="de-CH"/>
        </w:rPr>
        <w:t xml:space="preserve">Das Testen verlief gut, denn </w:t>
      </w:r>
      <w:r w:rsidR="004B4374">
        <w:rPr>
          <w:b/>
          <w:bCs/>
          <w:sz w:val="24"/>
          <w:szCs w:val="24"/>
          <w:lang w:val="de-CH"/>
        </w:rPr>
        <w:t>ich</w:t>
      </w:r>
      <w:r>
        <w:rPr>
          <w:b/>
          <w:bCs/>
          <w:sz w:val="24"/>
          <w:szCs w:val="24"/>
          <w:lang w:val="de-CH"/>
        </w:rPr>
        <w:t xml:space="preserve"> hatte nicht </w:t>
      </w:r>
      <w:r w:rsidR="00BF49B5">
        <w:rPr>
          <w:b/>
          <w:bCs/>
          <w:sz w:val="24"/>
          <w:szCs w:val="24"/>
          <w:lang w:val="de-CH"/>
        </w:rPr>
        <w:t xml:space="preserve">allzu </w:t>
      </w:r>
      <w:r>
        <w:rPr>
          <w:b/>
          <w:bCs/>
          <w:sz w:val="24"/>
          <w:szCs w:val="24"/>
          <w:lang w:val="de-CH"/>
        </w:rPr>
        <w:t xml:space="preserve">viele Schwierigkeiten. Aber </w:t>
      </w:r>
      <w:r w:rsidR="00B7176B">
        <w:rPr>
          <w:b/>
          <w:bCs/>
          <w:sz w:val="24"/>
          <w:szCs w:val="24"/>
          <w:lang w:val="de-CH"/>
        </w:rPr>
        <w:t>ich habe es nicht auf Windows getestet, ob man dort den Minecraft Server starten kann</w:t>
      </w:r>
      <w:r>
        <w:rPr>
          <w:b/>
          <w:bCs/>
          <w:sz w:val="24"/>
          <w:szCs w:val="24"/>
          <w:lang w:val="de-CH"/>
        </w:rPr>
        <w:t xml:space="preserve">. </w:t>
      </w:r>
      <w:r w:rsidR="00F02B14">
        <w:rPr>
          <w:b/>
          <w:bCs/>
          <w:sz w:val="24"/>
          <w:szCs w:val="24"/>
          <w:lang w:val="de-CH"/>
        </w:rPr>
        <w:t xml:space="preserve">Ich habe eben keine </w:t>
      </w:r>
      <w:r w:rsidR="00426DD9">
        <w:rPr>
          <w:b/>
          <w:bCs/>
          <w:sz w:val="24"/>
          <w:szCs w:val="24"/>
          <w:lang w:val="de-CH"/>
        </w:rPr>
        <w:t>ISO-File</w:t>
      </w:r>
      <w:r w:rsidR="00F02B14">
        <w:rPr>
          <w:b/>
          <w:bCs/>
          <w:sz w:val="24"/>
          <w:szCs w:val="24"/>
          <w:lang w:val="de-CH"/>
        </w:rPr>
        <w:t xml:space="preserve"> mit Windows</w:t>
      </w:r>
      <w:r w:rsidR="00B344E8">
        <w:rPr>
          <w:b/>
          <w:bCs/>
          <w:sz w:val="24"/>
          <w:szCs w:val="24"/>
          <w:lang w:val="de-CH"/>
        </w:rPr>
        <w:t xml:space="preserve"> und auf dem normalen Rechner will ich keinen Port öffnen, weil dies den PC gefährden würde.</w:t>
      </w:r>
    </w:p>
    <w:p w14:paraId="04F68E29" w14:textId="77777777" w:rsidR="00ED74B5" w:rsidRDefault="00ED74B5" w:rsidP="00ED74B5">
      <w:pPr>
        <w:rPr>
          <w:lang w:val="de-CH"/>
        </w:rPr>
      </w:pPr>
    </w:p>
    <w:p w14:paraId="01B87FC2" w14:textId="77777777" w:rsidR="00ED74B5" w:rsidRPr="00363940" w:rsidRDefault="00ED74B5" w:rsidP="00ED74B5">
      <w:pPr>
        <w:pStyle w:val="berschrift3"/>
        <w:rPr>
          <w:lang w:val="de-CH"/>
        </w:rPr>
      </w:pPr>
      <w:r w:rsidRPr="00363940">
        <w:rPr>
          <w:lang w:val="de-CH"/>
        </w:rPr>
        <w:t>6) Auswertung</w:t>
      </w:r>
    </w:p>
    <w:p w14:paraId="1E09E62F" w14:textId="77777777" w:rsidR="00ED74B5" w:rsidRDefault="00ED74B5" w:rsidP="00ED74B5">
      <w:pPr>
        <w:rPr>
          <w:lang w:val="de-CH"/>
        </w:rPr>
      </w:pPr>
      <w:r w:rsidRPr="00363940">
        <w:rPr>
          <w:lang w:val="de-CH"/>
        </w:rPr>
        <w:t>Überlegen Sie sich, was gut gelaufen ist und was eher nicht. Sie können diese Informationen in Ihrem Portfolioeintrag verwenden.</w:t>
      </w:r>
    </w:p>
    <w:p w14:paraId="7CD04F19" w14:textId="77777777" w:rsidR="00ED74B5" w:rsidRDefault="00ED74B5" w:rsidP="00ED74B5">
      <w:pPr>
        <w:rPr>
          <w:lang w:val="de-CH"/>
        </w:rPr>
      </w:pPr>
    </w:p>
    <w:p w14:paraId="5E776180" w14:textId="77777777" w:rsidR="00ED74B5" w:rsidRDefault="00ED74B5" w:rsidP="00ED74B5">
      <w:pPr>
        <w:rPr>
          <w:lang w:val="de-CH"/>
        </w:rPr>
      </w:pPr>
    </w:p>
    <w:p w14:paraId="24E4493D" w14:textId="77777777" w:rsidR="00ED74B5" w:rsidRDefault="00ED74B5" w:rsidP="00ED74B5">
      <w:pPr>
        <w:rPr>
          <w:lang w:val="de-CH"/>
        </w:rPr>
      </w:pPr>
    </w:p>
    <w:p w14:paraId="64DA658D" w14:textId="77777777" w:rsidR="00ED74B5" w:rsidRPr="000E3854" w:rsidRDefault="00ED74B5" w:rsidP="00ED74B5">
      <w:pPr>
        <w:rPr>
          <w:b/>
          <w:bCs/>
          <w:sz w:val="32"/>
          <w:szCs w:val="32"/>
          <w:lang w:val="de-CH"/>
        </w:rPr>
      </w:pPr>
      <w:r>
        <w:rPr>
          <w:b/>
          <w:bCs/>
          <w:sz w:val="32"/>
          <w:szCs w:val="32"/>
          <w:lang w:val="de-CH"/>
        </w:rPr>
        <w:t>Fazit:</w:t>
      </w:r>
    </w:p>
    <w:p w14:paraId="2976BB80" w14:textId="77777777" w:rsidR="00ED74B5" w:rsidRDefault="00ED74B5" w:rsidP="00ED74B5">
      <w:pPr>
        <w:rPr>
          <w:b/>
          <w:lang w:val="de-CH"/>
        </w:rPr>
      </w:pPr>
    </w:p>
    <w:p w14:paraId="4B03D8D8" w14:textId="77777777" w:rsidR="00ED74B5" w:rsidRDefault="00ED74B5" w:rsidP="00ED74B5">
      <w:pPr>
        <w:rPr>
          <w:b/>
          <w:lang w:val="de-CH"/>
        </w:rPr>
      </w:pPr>
    </w:p>
    <w:p w14:paraId="6DA2AAE9" w14:textId="2221A193" w:rsidR="00ED74B5" w:rsidRDefault="00ED74B5" w:rsidP="00ED74B5">
      <w:pPr>
        <w:rPr>
          <w:bCs/>
          <w:lang w:val="de-CH"/>
        </w:rPr>
      </w:pPr>
      <w:r>
        <w:rPr>
          <w:bCs/>
          <w:lang w:val="de-CH"/>
        </w:rPr>
        <w:t xml:space="preserve">Gut gelaufen: Die </w:t>
      </w:r>
      <w:r w:rsidR="00DF66F4">
        <w:rPr>
          <w:bCs/>
          <w:lang w:val="de-CH"/>
        </w:rPr>
        <w:t>A</w:t>
      </w:r>
      <w:r>
        <w:rPr>
          <w:bCs/>
          <w:lang w:val="de-CH"/>
        </w:rPr>
        <w:t xml:space="preserve">rbeit verlief gut und </w:t>
      </w:r>
      <w:r w:rsidR="00A52588">
        <w:rPr>
          <w:bCs/>
          <w:lang w:val="de-CH"/>
        </w:rPr>
        <w:t>ich</w:t>
      </w:r>
      <w:r>
        <w:rPr>
          <w:bCs/>
          <w:lang w:val="de-CH"/>
        </w:rPr>
        <w:t xml:space="preserve"> </w:t>
      </w:r>
      <w:r w:rsidR="000E3EEB">
        <w:rPr>
          <w:bCs/>
          <w:lang w:val="de-CH"/>
        </w:rPr>
        <w:t>hatte eine angenehme Atmosphäre zu Hause</w:t>
      </w:r>
      <w:r w:rsidR="00D208BA">
        <w:rPr>
          <w:bCs/>
          <w:lang w:val="de-CH"/>
        </w:rPr>
        <w:t>.</w:t>
      </w:r>
      <w:r w:rsidR="00AF28C0">
        <w:rPr>
          <w:bCs/>
          <w:lang w:val="de-CH"/>
        </w:rPr>
        <w:t xml:space="preserve"> </w:t>
      </w:r>
      <w:r w:rsidR="00CA69B2">
        <w:rPr>
          <w:bCs/>
          <w:lang w:val="de-CH"/>
        </w:rPr>
        <w:t xml:space="preserve">Ich habe im Lernatelier noch nie eine Einzelarbeit gemacht, doch dies hat sich jetzt als </w:t>
      </w:r>
      <w:r w:rsidR="0035735C">
        <w:rPr>
          <w:bCs/>
          <w:lang w:val="de-CH"/>
        </w:rPr>
        <w:t>sinnvoll</w:t>
      </w:r>
      <w:r w:rsidR="00CA69B2">
        <w:rPr>
          <w:bCs/>
          <w:lang w:val="de-CH"/>
        </w:rPr>
        <w:t xml:space="preserve"> erwiesen, wenn das Projekt nicht zu gross ist.</w:t>
      </w:r>
      <w:r>
        <w:rPr>
          <w:bCs/>
          <w:lang w:val="de-CH"/>
        </w:rPr>
        <w:t xml:space="preserve"> </w:t>
      </w:r>
      <w:r w:rsidR="00A62DB7">
        <w:rPr>
          <w:bCs/>
          <w:lang w:val="de-CH"/>
        </w:rPr>
        <w:t xml:space="preserve">Ich konnte viel neues lernen. </w:t>
      </w:r>
    </w:p>
    <w:p w14:paraId="1483A1AF" w14:textId="70DF8E0E" w:rsidR="00ED74B5" w:rsidRDefault="00ED74B5" w:rsidP="00ED74B5">
      <w:pPr>
        <w:rPr>
          <w:lang w:val="de-CH"/>
        </w:rPr>
      </w:pPr>
      <w:r>
        <w:rPr>
          <w:bCs/>
          <w:lang w:val="de-CH"/>
        </w:rPr>
        <w:t xml:space="preserve">Schlecht gelaufen: </w:t>
      </w:r>
      <w:r w:rsidR="009F0C96">
        <w:rPr>
          <w:bCs/>
          <w:lang w:val="de-CH"/>
        </w:rPr>
        <w:t>Ich habe keine ISO-File von Windows</w:t>
      </w:r>
      <w:r w:rsidR="00C75A3B">
        <w:rPr>
          <w:bCs/>
          <w:lang w:val="de-CH"/>
        </w:rPr>
        <w:t xml:space="preserve"> und somit weiss ich nicht, wie das </w:t>
      </w:r>
      <w:r w:rsidR="00F3530D">
        <w:rPr>
          <w:bCs/>
          <w:lang w:val="de-CH"/>
        </w:rPr>
        <w:t>Ganze</w:t>
      </w:r>
      <w:r w:rsidR="00C75A3B">
        <w:rPr>
          <w:bCs/>
          <w:lang w:val="de-CH"/>
        </w:rPr>
        <w:t xml:space="preserve"> auf Windows sein wird.</w:t>
      </w:r>
      <w:r w:rsidR="00751DBB">
        <w:rPr>
          <w:bCs/>
          <w:lang w:val="de-CH"/>
        </w:rPr>
        <w:t xml:space="preserve"> </w:t>
      </w:r>
      <w:r w:rsidR="00562838">
        <w:rPr>
          <w:bCs/>
          <w:lang w:val="de-CH"/>
        </w:rPr>
        <w:t xml:space="preserve">Ich hatte beim Konfigurieren vom ESXi </w:t>
      </w:r>
      <w:r w:rsidR="004746B2">
        <w:rPr>
          <w:bCs/>
          <w:lang w:val="de-CH"/>
        </w:rPr>
        <w:t>auf dem HP-Server</w:t>
      </w:r>
      <w:r w:rsidR="002149E6">
        <w:rPr>
          <w:bCs/>
          <w:lang w:val="de-CH"/>
        </w:rPr>
        <w:t xml:space="preserve"> </w:t>
      </w:r>
      <w:r w:rsidR="00562838">
        <w:rPr>
          <w:bCs/>
          <w:lang w:val="de-CH"/>
        </w:rPr>
        <w:t>Probleme, jedoch ha</w:t>
      </w:r>
      <w:r w:rsidR="00F506CA">
        <w:rPr>
          <w:bCs/>
          <w:lang w:val="de-CH"/>
        </w:rPr>
        <w:t>be ich nach langem ausprobieren, es doch geschafft.</w:t>
      </w:r>
      <w:r w:rsidR="00001B5E">
        <w:rPr>
          <w:bCs/>
          <w:lang w:val="de-CH"/>
        </w:rPr>
        <w:t xml:space="preserve"> </w:t>
      </w:r>
    </w:p>
    <w:p w14:paraId="18DE85ED" w14:textId="77777777" w:rsidR="00ED74B5" w:rsidRDefault="00ED74B5" w:rsidP="00ED74B5">
      <w:pPr>
        <w:rPr>
          <w:b/>
          <w:lang w:val="de-CH"/>
        </w:rPr>
      </w:pPr>
    </w:p>
    <w:p w14:paraId="2BC49649" w14:textId="77777777" w:rsidR="00ED74B5" w:rsidRPr="00363940" w:rsidRDefault="00ED74B5" w:rsidP="00ED74B5">
      <w:pPr>
        <w:pStyle w:val="berschrift3"/>
        <w:rPr>
          <w:lang w:val="de-CH"/>
        </w:rPr>
      </w:pPr>
      <w:r w:rsidRPr="00363940">
        <w:rPr>
          <w:lang w:val="de-CH"/>
        </w:rPr>
        <w:t>7) Portfolioeintrag</w:t>
      </w:r>
    </w:p>
    <w:p w14:paraId="2FC64969" w14:textId="77777777" w:rsidR="00ED74B5" w:rsidRPr="00363940" w:rsidRDefault="00ED74B5" w:rsidP="00ED74B5">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64FB0148" w14:textId="77777777" w:rsidR="00ED74B5" w:rsidRPr="00363940" w:rsidRDefault="00ED74B5" w:rsidP="00ED74B5">
      <w:pPr>
        <w:rPr>
          <w:lang w:val="de-CH"/>
        </w:rPr>
      </w:pPr>
    </w:p>
    <w:p w14:paraId="09A74F4D" w14:textId="5CF1A798" w:rsidR="00ED74B5" w:rsidRPr="00ED74B5" w:rsidRDefault="00ED74B5" w:rsidP="00ED74B5">
      <w:pPr>
        <w:widowControl/>
        <w:overflowPunct/>
        <w:autoSpaceDE/>
        <w:autoSpaceDN/>
        <w:adjustRightInd/>
        <w:textAlignment w:val="auto"/>
        <w:rPr>
          <w:b/>
          <w:sz w:val="24"/>
          <w:lang w:val="de-CH"/>
        </w:rPr>
      </w:pPr>
    </w:p>
    <w:p w14:paraId="43F3D028" w14:textId="0CB9B9B6" w:rsidR="009D3FB2" w:rsidRPr="00363940" w:rsidRDefault="009D3FB2" w:rsidP="00E6315B">
      <w:pPr>
        <w:rPr>
          <w:lang w:val="de-CH"/>
        </w:rPr>
      </w:pPr>
    </w:p>
    <w:sectPr w:rsidR="009D3FB2" w:rsidRPr="00363940" w:rsidSect="00AE506B">
      <w:headerReference w:type="even" r:id="rId9"/>
      <w:headerReference w:type="default" r:id="rId10"/>
      <w:footerReference w:type="even" r:id="rId11"/>
      <w:footerReference w:type="default" r:id="rId12"/>
      <w:headerReference w:type="first" r:id="rId13"/>
      <w:footerReference w:type="firs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07FB" w14:textId="77777777" w:rsidR="001B4D05" w:rsidRDefault="001B4D05">
      <w:r>
        <w:separator/>
      </w:r>
    </w:p>
  </w:endnote>
  <w:endnote w:type="continuationSeparator" w:id="0">
    <w:p w14:paraId="107D2629" w14:textId="77777777" w:rsidR="001B4D05" w:rsidRDefault="001B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5A686C">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6D39" w14:textId="77777777" w:rsidR="001B4D05" w:rsidRDefault="001B4D05">
      <w:r>
        <w:separator/>
      </w:r>
    </w:p>
  </w:footnote>
  <w:footnote w:type="continuationSeparator" w:id="0">
    <w:p w14:paraId="7E93F8D5" w14:textId="77777777" w:rsidR="001B4D05" w:rsidRDefault="001B4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5A686C">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E06C462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1B5E"/>
    <w:rsid w:val="000154DE"/>
    <w:rsid w:val="000302CE"/>
    <w:rsid w:val="000413C4"/>
    <w:rsid w:val="0005106C"/>
    <w:rsid w:val="000528A4"/>
    <w:rsid w:val="00052AC3"/>
    <w:rsid w:val="000563D8"/>
    <w:rsid w:val="0005665B"/>
    <w:rsid w:val="00061FDB"/>
    <w:rsid w:val="00066667"/>
    <w:rsid w:val="00067BE3"/>
    <w:rsid w:val="00073732"/>
    <w:rsid w:val="000818D9"/>
    <w:rsid w:val="00093E10"/>
    <w:rsid w:val="00093EF0"/>
    <w:rsid w:val="000967C0"/>
    <w:rsid w:val="000B0020"/>
    <w:rsid w:val="000B4FA3"/>
    <w:rsid w:val="000C0215"/>
    <w:rsid w:val="000C52FD"/>
    <w:rsid w:val="000D2FDB"/>
    <w:rsid w:val="000D4FF6"/>
    <w:rsid w:val="000E2C1C"/>
    <w:rsid w:val="000E2C45"/>
    <w:rsid w:val="000E3EEB"/>
    <w:rsid w:val="000F6212"/>
    <w:rsid w:val="001015D5"/>
    <w:rsid w:val="00103F8C"/>
    <w:rsid w:val="00104C13"/>
    <w:rsid w:val="00115338"/>
    <w:rsid w:val="001335B6"/>
    <w:rsid w:val="001415A6"/>
    <w:rsid w:val="00163B0E"/>
    <w:rsid w:val="00164689"/>
    <w:rsid w:val="00175779"/>
    <w:rsid w:val="00182890"/>
    <w:rsid w:val="00183160"/>
    <w:rsid w:val="00186C22"/>
    <w:rsid w:val="00187D5A"/>
    <w:rsid w:val="001A28FF"/>
    <w:rsid w:val="001B2B4E"/>
    <w:rsid w:val="001B4D05"/>
    <w:rsid w:val="001B6217"/>
    <w:rsid w:val="001B715C"/>
    <w:rsid w:val="001C1EDD"/>
    <w:rsid w:val="001C28D5"/>
    <w:rsid w:val="001C4BB4"/>
    <w:rsid w:val="001C567F"/>
    <w:rsid w:val="001F1F35"/>
    <w:rsid w:val="001F7769"/>
    <w:rsid w:val="001F7854"/>
    <w:rsid w:val="002012DD"/>
    <w:rsid w:val="00207349"/>
    <w:rsid w:val="00210B9D"/>
    <w:rsid w:val="002149E6"/>
    <w:rsid w:val="0022267B"/>
    <w:rsid w:val="00222931"/>
    <w:rsid w:val="00235246"/>
    <w:rsid w:val="0023648C"/>
    <w:rsid w:val="002430A5"/>
    <w:rsid w:val="002510E4"/>
    <w:rsid w:val="00255A5E"/>
    <w:rsid w:val="002568F4"/>
    <w:rsid w:val="00257810"/>
    <w:rsid w:val="00261AAE"/>
    <w:rsid w:val="00282C87"/>
    <w:rsid w:val="0028751F"/>
    <w:rsid w:val="002876FC"/>
    <w:rsid w:val="002908C5"/>
    <w:rsid w:val="00292239"/>
    <w:rsid w:val="00294715"/>
    <w:rsid w:val="002B74DE"/>
    <w:rsid w:val="002C61FD"/>
    <w:rsid w:val="002D1776"/>
    <w:rsid w:val="002D3905"/>
    <w:rsid w:val="002D50A7"/>
    <w:rsid w:val="002D7B95"/>
    <w:rsid w:val="002D7D15"/>
    <w:rsid w:val="002E06D7"/>
    <w:rsid w:val="002E295B"/>
    <w:rsid w:val="002F3151"/>
    <w:rsid w:val="002F36D4"/>
    <w:rsid w:val="0030152C"/>
    <w:rsid w:val="00302A5F"/>
    <w:rsid w:val="00303F00"/>
    <w:rsid w:val="0030410D"/>
    <w:rsid w:val="0030744F"/>
    <w:rsid w:val="00322167"/>
    <w:rsid w:val="00334364"/>
    <w:rsid w:val="00336F8A"/>
    <w:rsid w:val="00350266"/>
    <w:rsid w:val="003511B0"/>
    <w:rsid w:val="00352864"/>
    <w:rsid w:val="00354313"/>
    <w:rsid w:val="00356D70"/>
    <w:rsid w:val="0035735C"/>
    <w:rsid w:val="00363940"/>
    <w:rsid w:val="003655D1"/>
    <w:rsid w:val="00370281"/>
    <w:rsid w:val="0038718D"/>
    <w:rsid w:val="003A5C34"/>
    <w:rsid w:val="003B0120"/>
    <w:rsid w:val="003B566C"/>
    <w:rsid w:val="003B58ED"/>
    <w:rsid w:val="003C6C9C"/>
    <w:rsid w:val="003D3148"/>
    <w:rsid w:val="003D48CD"/>
    <w:rsid w:val="003F6549"/>
    <w:rsid w:val="003F6F61"/>
    <w:rsid w:val="0040185B"/>
    <w:rsid w:val="00403D78"/>
    <w:rsid w:val="00405AD1"/>
    <w:rsid w:val="00426DD9"/>
    <w:rsid w:val="00445AD4"/>
    <w:rsid w:val="004637FA"/>
    <w:rsid w:val="00464CD1"/>
    <w:rsid w:val="004664CC"/>
    <w:rsid w:val="00470216"/>
    <w:rsid w:val="004712A0"/>
    <w:rsid w:val="004746B2"/>
    <w:rsid w:val="0048061F"/>
    <w:rsid w:val="00483DE6"/>
    <w:rsid w:val="004850D7"/>
    <w:rsid w:val="00487839"/>
    <w:rsid w:val="00496043"/>
    <w:rsid w:val="00497765"/>
    <w:rsid w:val="004A0414"/>
    <w:rsid w:val="004A7C9A"/>
    <w:rsid w:val="004B0C6C"/>
    <w:rsid w:val="004B4374"/>
    <w:rsid w:val="004C0ADD"/>
    <w:rsid w:val="004C0E6C"/>
    <w:rsid w:val="004C195D"/>
    <w:rsid w:val="004D1BB0"/>
    <w:rsid w:val="004D5CBC"/>
    <w:rsid w:val="00516806"/>
    <w:rsid w:val="00523466"/>
    <w:rsid w:val="005363F9"/>
    <w:rsid w:val="005376FD"/>
    <w:rsid w:val="005415AA"/>
    <w:rsid w:val="005524EB"/>
    <w:rsid w:val="0056022D"/>
    <w:rsid w:val="00562244"/>
    <w:rsid w:val="00562838"/>
    <w:rsid w:val="0057588E"/>
    <w:rsid w:val="00582F8A"/>
    <w:rsid w:val="005A114D"/>
    <w:rsid w:val="005A4E60"/>
    <w:rsid w:val="005A686C"/>
    <w:rsid w:val="005A7E9B"/>
    <w:rsid w:val="005C2DBC"/>
    <w:rsid w:val="005C4301"/>
    <w:rsid w:val="005D4350"/>
    <w:rsid w:val="005D7492"/>
    <w:rsid w:val="005E106D"/>
    <w:rsid w:val="005E1311"/>
    <w:rsid w:val="005E203E"/>
    <w:rsid w:val="006003A6"/>
    <w:rsid w:val="00604F6D"/>
    <w:rsid w:val="006145F4"/>
    <w:rsid w:val="00615D17"/>
    <w:rsid w:val="00624189"/>
    <w:rsid w:val="00624B15"/>
    <w:rsid w:val="00624EE4"/>
    <w:rsid w:val="00625695"/>
    <w:rsid w:val="00630E59"/>
    <w:rsid w:val="00635270"/>
    <w:rsid w:val="00641574"/>
    <w:rsid w:val="00643733"/>
    <w:rsid w:val="006529C8"/>
    <w:rsid w:val="0066001C"/>
    <w:rsid w:val="006653DB"/>
    <w:rsid w:val="00673A56"/>
    <w:rsid w:val="00683A16"/>
    <w:rsid w:val="00696099"/>
    <w:rsid w:val="00696893"/>
    <w:rsid w:val="006A7E4E"/>
    <w:rsid w:val="006B5DAE"/>
    <w:rsid w:val="006C7931"/>
    <w:rsid w:val="006D1C66"/>
    <w:rsid w:val="006D3AE3"/>
    <w:rsid w:val="006E2F98"/>
    <w:rsid w:val="006E450C"/>
    <w:rsid w:val="006E6C49"/>
    <w:rsid w:val="006F39D8"/>
    <w:rsid w:val="00701D17"/>
    <w:rsid w:val="0070386E"/>
    <w:rsid w:val="007126E5"/>
    <w:rsid w:val="00714474"/>
    <w:rsid w:val="00716F7B"/>
    <w:rsid w:val="0072135B"/>
    <w:rsid w:val="00722D59"/>
    <w:rsid w:val="00726560"/>
    <w:rsid w:val="007321DB"/>
    <w:rsid w:val="00742F05"/>
    <w:rsid w:val="00751DBB"/>
    <w:rsid w:val="00753358"/>
    <w:rsid w:val="00753AE2"/>
    <w:rsid w:val="0075758A"/>
    <w:rsid w:val="00760220"/>
    <w:rsid w:val="00765F85"/>
    <w:rsid w:val="00770126"/>
    <w:rsid w:val="007742B7"/>
    <w:rsid w:val="00782CBB"/>
    <w:rsid w:val="00786375"/>
    <w:rsid w:val="0079241A"/>
    <w:rsid w:val="00792AE8"/>
    <w:rsid w:val="00795F58"/>
    <w:rsid w:val="007969C9"/>
    <w:rsid w:val="007B0BC1"/>
    <w:rsid w:val="007B2CBF"/>
    <w:rsid w:val="007C1280"/>
    <w:rsid w:val="007C1FDC"/>
    <w:rsid w:val="007E02DF"/>
    <w:rsid w:val="007F2563"/>
    <w:rsid w:val="00807D3F"/>
    <w:rsid w:val="008120E8"/>
    <w:rsid w:val="00831856"/>
    <w:rsid w:val="00841809"/>
    <w:rsid w:val="008438F2"/>
    <w:rsid w:val="0085036F"/>
    <w:rsid w:val="0085125A"/>
    <w:rsid w:val="0085552E"/>
    <w:rsid w:val="00862B0D"/>
    <w:rsid w:val="0087362C"/>
    <w:rsid w:val="008774E5"/>
    <w:rsid w:val="00877EC3"/>
    <w:rsid w:val="00882E2C"/>
    <w:rsid w:val="008859D7"/>
    <w:rsid w:val="008A535E"/>
    <w:rsid w:val="008A6EBA"/>
    <w:rsid w:val="008B3B55"/>
    <w:rsid w:val="008E054A"/>
    <w:rsid w:val="008E5C7B"/>
    <w:rsid w:val="008F0978"/>
    <w:rsid w:val="008F17FF"/>
    <w:rsid w:val="009134C7"/>
    <w:rsid w:val="00913875"/>
    <w:rsid w:val="00916E2C"/>
    <w:rsid w:val="009244FD"/>
    <w:rsid w:val="00924C6E"/>
    <w:rsid w:val="009311CA"/>
    <w:rsid w:val="009424E1"/>
    <w:rsid w:val="0094340D"/>
    <w:rsid w:val="00952FCE"/>
    <w:rsid w:val="00957E23"/>
    <w:rsid w:val="00971BA2"/>
    <w:rsid w:val="00974AF1"/>
    <w:rsid w:val="0097689E"/>
    <w:rsid w:val="00980F7B"/>
    <w:rsid w:val="00994C90"/>
    <w:rsid w:val="00995ADF"/>
    <w:rsid w:val="009A1B7E"/>
    <w:rsid w:val="009A357F"/>
    <w:rsid w:val="009B4E3B"/>
    <w:rsid w:val="009B7A7E"/>
    <w:rsid w:val="009C6F68"/>
    <w:rsid w:val="009D0932"/>
    <w:rsid w:val="009D2666"/>
    <w:rsid w:val="009D3FB2"/>
    <w:rsid w:val="009D3FC1"/>
    <w:rsid w:val="009E12B0"/>
    <w:rsid w:val="009E2379"/>
    <w:rsid w:val="009E4AAB"/>
    <w:rsid w:val="009E6626"/>
    <w:rsid w:val="009F0C96"/>
    <w:rsid w:val="009F720E"/>
    <w:rsid w:val="00A05543"/>
    <w:rsid w:val="00A07FF9"/>
    <w:rsid w:val="00A24B8B"/>
    <w:rsid w:val="00A30BFF"/>
    <w:rsid w:val="00A52588"/>
    <w:rsid w:val="00A54209"/>
    <w:rsid w:val="00A62DB7"/>
    <w:rsid w:val="00A67868"/>
    <w:rsid w:val="00A80AB8"/>
    <w:rsid w:val="00A82CBC"/>
    <w:rsid w:val="00A9537B"/>
    <w:rsid w:val="00A95AC9"/>
    <w:rsid w:val="00AA132A"/>
    <w:rsid w:val="00AA19EE"/>
    <w:rsid w:val="00AD5FE4"/>
    <w:rsid w:val="00AE506B"/>
    <w:rsid w:val="00AF1F31"/>
    <w:rsid w:val="00AF28C0"/>
    <w:rsid w:val="00B03C4C"/>
    <w:rsid w:val="00B07C7F"/>
    <w:rsid w:val="00B126FA"/>
    <w:rsid w:val="00B14524"/>
    <w:rsid w:val="00B1662E"/>
    <w:rsid w:val="00B170E0"/>
    <w:rsid w:val="00B17A1F"/>
    <w:rsid w:val="00B27648"/>
    <w:rsid w:val="00B344E8"/>
    <w:rsid w:val="00B3485A"/>
    <w:rsid w:val="00B34D68"/>
    <w:rsid w:val="00B40F90"/>
    <w:rsid w:val="00B415D1"/>
    <w:rsid w:val="00B4239F"/>
    <w:rsid w:val="00B51DA3"/>
    <w:rsid w:val="00B5252E"/>
    <w:rsid w:val="00B607F7"/>
    <w:rsid w:val="00B61235"/>
    <w:rsid w:val="00B7176B"/>
    <w:rsid w:val="00B7244D"/>
    <w:rsid w:val="00B77202"/>
    <w:rsid w:val="00B82402"/>
    <w:rsid w:val="00B87AEA"/>
    <w:rsid w:val="00B96CA0"/>
    <w:rsid w:val="00B975EA"/>
    <w:rsid w:val="00B97BF8"/>
    <w:rsid w:val="00BA520E"/>
    <w:rsid w:val="00BA58B5"/>
    <w:rsid w:val="00BA5C1E"/>
    <w:rsid w:val="00BC1D99"/>
    <w:rsid w:val="00BC2F90"/>
    <w:rsid w:val="00BC507A"/>
    <w:rsid w:val="00BE7A59"/>
    <w:rsid w:val="00BE7A5D"/>
    <w:rsid w:val="00BE7AAC"/>
    <w:rsid w:val="00BF49B5"/>
    <w:rsid w:val="00C12490"/>
    <w:rsid w:val="00C14AEB"/>
    <w:rsid w:val="00C20DF8"/>
    <w:rsid w:val="00C21F3F"/>
    <w:rsid w:val="00C409CB"/>
    <w:rsid w:val="00C44898"/>
    <w:rsid w:val="00C54971"/>
    <w:rsid w:val="00C60A73"/>
    <w:rsid w:val="00C6205A"/>
    <w:rsid w:val="00C67BA2"/>
    <w:rsid w:val="00C7368B"/>
    <w:rsid w:val="00C75A3B"/>
    <w:rsid w:val="00C77F65"/>
    <w:rsid w:val="00C82AE3"/>
    <w:rsid w:val="00C921B9"/>
    <w:rsid w:val="00CA0485"/>
    <w:rsid w:val="00CA2B5B"/>
    <w:rsid w:val="00CA2BDD"/>
    <w:rsid w:val="00CA544A"/>
    <w:rsid w:val="00CA69B2"/>
    <w:rsid w:val="00CB038D"/>
    <w:rsid w:val="00CB665C"/>
    <w:rsid w:val="00CC585B"/>
    <w:rsid w:val="00CC66F9"/>
    <w:rsid w:val="00CD061D"/>
    <w:rsid w:val="00CD13DF"/>
    <w:rsid w:val="00CE04CD"/>
    <w:rsid w:val="00CE3028"/>
    <w:rsid w:val="00D040E4"/>
    <w:rsid w:val="00D10F5E"/>
    <w:rsid w:val="00D13605"/>
    <w:rsid w:val="00D208BA"/>
    <w:rsid w:val="00D470EF"/>
    <w:rsid w:val="00D51831"/>
    <w:rsid w:val="00D562A7"/>
    <w:rsid w:val="00D605A6"/>
    <w:rsid w:val="00D61E40"/>
    <w:rsid w:val="00D7437D"/>
    <w:rsid w:val="00D93A6F"/>
    <w:rsid w:val="00D95072"/>
    <w:rsid w:val="00DA0F97"/>
    <w:rsid w:val="00DA1BA2"/>
    <w:rsid w:val="00DA4E28"/>
    <w:rsid w:val="00DB09B8"/>
    <w:rsid w:val="00DC29FC"/>
    <w:rsid w:val="00DD6302"/>
    <w:rsid w:val="00DD7537"/>
    <w:rsid w:val="00DE5680"/>
    <w:rsid w:val="00DF2216"/>
    <w:rsid w:val="00DF4D3D"/>
    <w:rsid w:val="00DF66F4"/>
    <w:rsid w:val="00E00705"/>
    <w:rsid w:val="00E02F4E"/>
    <w:rsid w:val="00E03EF1"/>
    <w:rsid w:val="00E05EB5"/>
    <w:rsid w:val="00E075DD"/>
    <w:rsid w:val="00E10A19"/>
    <w:rsid w:val="00E25427"/>
    <w:rsid w:val="00E3565D"/>
    <w:rsid w:val="00E4262F"/>
    <w:rsid w:val="00E46BBC"/>
    <w:rsid w:val="00E54FDE"/>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4C2C"/>
    <w:rsid w:val="00ED61ED"/>
    <w:rsid w:val="00ED74B5"/>
    <w:rsid w:val="00EE139B"/>
    <w:rsid w:val="00EE3BD2"/>
    <w:rsid w:val="00EE6559"/>
    <w:rsid w:val="00EE781A"/>
    <w:rsid w:val="00EF285C"/>
    <w:rsid w:val="00EF72B5"/>
    <w:rsid w:val="00F02B14"/>
    <w:rsid w:val="00F02EF3"/>
    <w:rsid w:val="00F1670F"/>
    <w:rsid w:val="00F20D25"/>
    <w:rsid w:val="00F27BF4"/>
    <w:rsid w:val="00F3530D"/>
    <w:rsid w:val="00F4644F"/>
    <w:rsid w:val="00F506CA"/>
    <w:rsid w:val="00F538F5"/>
    <w:rsid w:val="00F67018"/>
    <w:rsid w:val="00F82EBF"/>
    <w:rsid w:val="00F836C5"/>
    <w:rsid w:val="00F970AB"/>
    <w:rsid w:val="00FA0C37"/>
    <w:rsid w:val="00FA23EA"/>
    <w:rsid w:val="00FB459B"/>
    <w:rsid w:val="00FC095C"/>
    <w:rsid w:val="00FC1158"/>
    <w:rsid w:val="00FD1259"/>
    <w:rsid w:val="00FE0926"/>
    <w:rsid w:val="00FF17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23466"/>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 w:type="table" w:styleId="Gitternetztabelle4Akzent1">
    <w:name w:val="Grid Table 4 Accent 1"/>
    <w:basedOn w:val="NormaleTabelle"/>
    <w:uiPriority w:val="49"/>
    <w:rsid w:val="00ED74B5"/>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Ferrari/Minecraft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4</Pages>
  <Words>865</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Vale Bale</cp:lastModifiedBy>
  <cp:revision>265</cp:revision>
  <dcterms:created xsi:type="dcterms:W3CDTF">2014-02-20T05:17:00Z</dcterms:created>
  <dcterms:modified xsi:type="dcterms:W3CDTF">2023-06-21T15:26:00Z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